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4" w:type="dxa"/>
        <w:jc w:val="center"/>
        <w:tblLayout w:type="fixed"/>
        <w:tblLook w:val="0000" w:firstRow="0" w:lastRow="0" w:firstColumn="0" w:lastColumn="0" w:noHBand="0" w:noVBand="0"/>
      </w:tblPr>
      <w:tblGrid>
        <w:gridCol w:w="3927"/>
        <w:gridCol w:w="5337"/>
      </w:tblGrid>
      <w:tr w:rsidR="006D6E73" w14:paraId="56038FCE" w14:textId="77777777" w:rsidTr="00F51D24">
        <w:trPr>
          <w:trHeight w:val="975"/>
          <w:jc w:val="center"/>
        </w:trPr>
        <w:tc>
          <w:tcPr>
            <w:tcW w:w="3927" w:type="dxa"/>
            <w:vAlign w:val="center"/>
          </w:tcPr>
          <w:p w14:paraId="0FECA7C5" w14:textId="77777777" w:rsidR="00095522" w:rsidRPr="00AC3449" w:rsidRDefault="0029145D" w:rsidP="00AC3449">
            <w:pPr>
              <w:pStyle w:val="Refer"/>
              <w:spacing w:after="0"/>
              <w:ind w:firstLine="0"/>
              <w:jc w:val="center"/>
              <w:rPr>
                <w:rFonts w:ascii="Times New Roman" w:hAnsi="Times New Roman"/>
                <w:noProof/>
              </w:rPr>
            </w:pPr>
            <w:r w:rsidRPr="00AC3449">
              <w:rPr>
                <w:rFonts w:ascii="Times New Roman" w:hAnsi="Times New Roman"/>
                <w:noProof/>
              </w:rPr>
              <w:drawing>
                <wp:inline distT="0" distB="0" distL="0" distR="0" wp14:anchorId="5ABDDB90" wp14:editId="409D198D">
                  <wp:extent cx="1540631" cy="585470"/>
                  <wp:effectExtent l="0" t="0" r="2540" b="5080"/>
                  <wp:docPr id="1" name="Picture 1" descr="2017-FPTU-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7-FPTU-L-0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65"/>
                          <a:stretch/>
                        </pic:blipFill>
                        <pic:spPr bwMode="auto">
                          <a:xfrm>
                            <a:off x="0" y="0"/>
                            <a:ext cx="1540631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7" w:type="dxa"/>
            <w:vAlign w:val="center"/>
          </w:tcPr>
          <w:p w14:paraId="04ECDDAD" w14:textId="77777777" w:rsidR="006D6E73" w:rsidRPr="002953F8" w:rsidRDefault="006D6E73" w:rsidP="004F4BF3">
            <w:pPr>
              <w:spacing w:line="276" w:lineRule="auto"/>
              <w:jc w:val="center"/>
              <w:rPr>
                <w:rFonts w:ascii="Arial" w:hAnsi="Arial" w:cs="Arial"/>
                <w:b/>
                <w:sz w:val="26"/>
              </w:rPr>
            </w:pPr>
            <w:r w:rsidRPr="002953F8">
              <w:rPr>
                <w:rFonts w:ascii="Arial" w:hAnsi="Arial" w:cs="Arial"/>
                <w:b/>
                <w:sz w:val="26"/>
              </w:rPr>
              <w:t>KẾ HOẠCH TRIỂN KHAI HỌC PHẦN</w:t>
            </w:r>
          </w:p>
          <w:p w14:paraId="0E00F6AA" w14:textId="77777777" w:rsidR="00095522" w:rsidRPr="004F4BF3" w:rsidRDefault="00095522" w:rsidP="004F4BF3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  <w:lang w:eastAsia="ja-JP"/>
              </w:rPr>
            </w:pPr>
            <w:r w:rsidRPr="004F4BF3">
              <w:rPr>
                <w:rFonts w:ascii="Arial" w:hAnsi="Arial" w:cs="Arial"/>
              </w:rPr>
              <w:t>PLAN OF COURSE IMPLEMENTATION</w:t>
            </w:r>
          </w:p>
        </w:tc>
      </w:tr>
    </w:tbl>
    <w:p w14:paraId="61B0A694" w14:textId="77777777" w:rsidR="00095522" w:rsidRDefault="00AC3449" w:rsidP="00AC3449">
      <w:pPr>
        <w:spacing w:line="276" w:lineRule="auto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color w:val="C00000"/>
          <w:sz w:val="20"/>
          <w:szCs w:val="20"/>
        </w:rPr>
        <w:t xml:space="preserve">                  </w:t>
      </w:r>
      <w:r w:rsidR="00F432FE">
        <w:rPr>
          <w:rFonts w:ascii="Arial" w:hAnsi="Arial" w:cs="Arial"/>
          <w:bCs/>
          <w:color w:val="C00000"/>
          <w:sz w:val="20"/>
          <w:szCs w:val="20"/>
        </w:rPr>
        <w:t xml:space="preserve">DANANG </w:t>
      </w:r>
      <w:r w:rsidRPr="00F34934">
        <w:rPr>
          <w:rFonts w:ascii="Arial" w:hAnsi="Arial" w:cs="Arial"/>
          <w:bCs/>
          <w:color w:val="C00000"/>
          <w:sz w:val="20"/>
          <w:szCs w:val="20"/>
        </w:rPr>
        <w:t>CAMPUS</w:t>
      </w:r>
    </w:p>
    <w:p w14:paraId="50F36650" w14:textId="77777777" w:rsidR="004B1B84" w:rsidRPr="00E64034" w:rsidRDefault="004B1B84" w:rsidP="005E07E5">
      <w:pPr>
        <w:spacing w:line="276" w:lineRule="auto"/>
        <w:ind w:left="2160" w:firstLine="720"/>
        <w:rPr>
          <w:rFonts w:ascii="Arial" w:hAnsi="Arial" w:cs="Arial"/>
          <w:bCs/>
          <w:i/>
          <w:iCs/>
          <w:sz w:val="20"/>
          <w:szCs w:val="20"/>
        </w:rPr>
      </w:pPr>
    </w:p>
    <w:p w14:paraId="24A8F025" w14:textId="2ADBF716" w:rsidR="00DB7954" w:rsidRDefault="003A13E4" w:rsidP="00DB7954">
      <w:pPr>
        <w:ind w:left="2835" w:hanging="2835"/>
        <w:rPr>
          <w:rFonts w:ascii="Arial" w:hAnsi="Arial" w:cs="Arial"/>
          <w:color w:val="000000"/>
          <w:sz w:val="18"/>
          <w:szCs w:val="18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Tên </w:t>
      </w:r>
      <w:r w:rsidR="005E07E5" w:rsidRPr="0010211B">
        <w:rPr>
          <w:rFonts w:ascii="Arial" w:hAnsi="Arial" w:cs="Arial"/>
          <w:b/>
          <w:sz w:val="21"/>
          <w:szCs w:val="21"/>
        </w:rPr>
        <w:t>học phần/</w:t>
      </w:r>
      <w:r w:rsidR="00095522" w:rsidRPr="0010211B">
        <w:rPr>
          <w:rFonts w:ascii="Arial" w:hAnsi="Arial" w:cs="Arial"/>
          <w:i/>
          <w:sz w:val="21"/>
          <w:szCs w:val="21"/>
        </w:rPr>
        <w:t>Course</w:t>
      </w:r>
      <w:r w:rsidR="00947C41" w:rsidRPr="0010211B">
        <w:rPr>
          <w:rFonts w:ascii="Arial" w:hAnsi="Arial" w:cs="Arial"/>
          <w:i/>
          <w:sz w:val="21"/>
          <w:szCs w:val="21"/>
        </w:rPr>
        <w:t xml:space="preserve"> name</w:t>
      </w:r>
      <w:r w:rsidR="00095522" w:rsidRPr="0010211B">
        <w:rPr>
          <w:rFonts w:ascii="Arial" w:hAnsi="Arial" w:cs="Arial"/>
          <w:i/>
          <w:sz w:val="21"/>
          <w:szCs w:val="21"/>
        </w:rPr>
        <w:t>:</w:t>
      </w:r>
      <w:r w:rsidR="00135C99">
        <w:rPr>
          <w:rFonts w:ascii="Arial" w:hAnsi="Arial" w:cs="Arial"/>
          <w:i/>
          <w:sz w:val="21"/>
          <w:szCs w:val="21"/>
        </w:rPr>
        <w:t xml:space="preserve"> </w:t>
      </w:r>
      <w:r w:rsidR="00F432FE">
        <w:rPr>
          <w:rFonts w:ascii="Arial" w:hAnsi="Arial" w:cs="Arial"/>
          <w:i/>
          <w:sz w:val="21"/>
          <w:szCs w:val="21"/>
        </w:rPr>
        <w:t xml:space="preserve"> </w:t>
      </w:r>
      <w:r w:rsidR="0061016F">
        <w:rPr>
          <w:rFonts w:ascii="Arial" w:hAnsi="Arial" w:cs="Arial"/>
          <w:i/>
          <w:sz w:val="21"/>
          <w:szCs w:val="21"/>
        </w:rPr>
        <w:t>Thực hành OOP với Java</w:t>
      </w:r>
      <w:r w:rsidR="00DB7954">
        <w:rPr>
          <w:rFonts w:ascii="Arial" w:hAnsi="Arial" w:cs="Arial"/>
          <w:color w:val="000000"/>
          <w:sz w:val="18"/>
          <w:szCs w:val="18"/>
        </w:rPr>
        <w:br/>
      </w:r>
      <w:r w:rsidR="0061016F">
        <w:rPr>
          <w:rFonts w:ascii="Arial" w:hAnsi="Arial" w:cs="Arial"/>
          <w:i/>
          <w:sz w:val="21"/>
          <w:szCs w:val="21"/>
        </w:rPr>
        <w:t>OOP with Java Lab</w:t>
      </w:r>
    </w:p>
    <w:p w14:paraId="00117032" w14:textId="77777777" w:rsidR="0010211B" w:rsidRPr="0010211B" w:rsidRDefault="0010211B" w:rsidP="0010211B">
      <w:pPr>
        <w:outlineLvl w:val="0"/>
        <w:rPr>
          <w:rFonts w:ascii="Arial" w:hAnsi="Arial" w:cs="Arial"/>
          <w:i/>
          <w:sz w:val="21"/>
          <w:szCs w:val="21"/>
        </w:rPr>
      </w:pPr>
    </w:p>
    <w:p w14:paraId="3809DCD8" w14:textId="06A02259" w:rsidR="003A13E4" w:rsidRPr="0010211B" w:rsidRDefault="003A13E4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Thời gian triển khai: </w:t>
      </w:r>
      <w:r w:rsidR="00DA7D49" w:rsidRPr="0010211B">
        <w:rPr>
          <w:rFonts w:ascii="Arial" w:hAnsi="Arial" w:cs="Arial"/>
          <w:b/>
          <w:sz w:val="21"/>
          <w:szCs w:val="21"/>
        </w:rPr>
        <w:t xml:space="preserve">Học kỳ: </w:t>
      </w:r>
      <w:r w:rsidR="008F4982">
        <w:rPr>
          <w:rFonts w:ascii="Arial" w:hAnsi="Arial" w:cs="Arial"/>
          <w:b/>
          <w:sz w:val="21"/>
          <w:szCs w:val="21"/>
        </w:rPr>
        <w:t>S</w:t>
      </w:r>
      <w:r w:rsidR="00C14B16">
        <w:rPr>
          <w:rFonts w:ascii="Arial" w:hAnsi="Arial" w:cs="Arial"/>
          <w:b/>
          <w:sz w:val="21"/>
          <w:szCs w:val="21"/>
        </w:rPr>
        <w:t>ummer</w:t>
      </w:r>
      <w:r w:rsidR="00135C99">
        <w:rPr>
          <w:rFonts w:ascii="Arial" w:hAnsi="Arial" w:cs="Arial"/>
          <w:b/>
          <w:sz w:val="21"/>
          <w:szCs w:val="21"/>
        </w:rPr>
        <w:t xml:space="preserve"> 202</w:t>
      </w:r>
      <w:r w:rsidR="008F4982">
        <w:rPr>
          <w:rFonts w:ascii="Arial" w:hAnsi="Arial" w:cs="Arial"/>
          <w:b/>
          <w:sz w:val="21"/>
          <w:szCs w:val="21"/>
        </w:rPr>
        <w:t>3</w:t>
      </w:r>
      <w:r w:rsidR="00F432FE">
        <w:rPr>
          <w:rFonts w:ascii="Arial" w:hAnsi="Arial" w:cs="Arial"/>
          <w:b/>
          <w:sz w:val="21"/>
          <w:szCs w:val="21"/>
        </w:rPr>
        <w:t xml:space="preserve"> </w:t>
      </w:r>
      <w:r w:rsidR="00155788" w:rsidRPr="0010211B">
        <w:rPr>
          <w:rFonts w:ascii="Arial" w:hAnsi="Arial" w:cs="Arial"/>
          <w:b/>
          <w:sz w:val="21"/>
          <w:szCs w:val="21"/>
        </w:rPr>
        <w:t xml:space="preserve">từ </w:t>
      </w:r>
      <w:bookmarkStart w:id="0" w:name="_Hlk133398147"/>
      <w:r w:rsidR="00C14B16">
        <w:rPr>
          <w:rFonts w:ascii="Arial" w:hAnsi="Arial" w:cs="Arial"/>
          <w:b/>
          <w:sz w:val="21"/>
          <w:szCs w:val="21"/>
        </w:rPr>
        <w:t>07/05/2023 đến 22/07/2023</w:t>
      </w:r>
      <w:bookmarkEnd w:id="0"/>
    </w:p>
    <w:p w14:paraId="6D6A2A87" w14:textId="77777777" w:rsidR="00095522" w:rsidRPr="0010211B" w:rsidRDefault="00095522" w:rsidP="0010211B">
      <w:pPr>
        <w:ind w:left="284" w:firstLine="113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>Duration: Semester ……</w:t>
      </w:r>
      <w:r w:rsidR="0010211B">
        <w:rPr>
          <w:rFonts w:ascii="Arial" w:hAnsi="Arial" w:cs="Arial"/>
          <w:i/>
          <w:sz w:val="21"/>
          <w:szCs w:val="21"/>
        </w:rPr>
        <w:t>…from………</w:t>
      </w:r>
      <w:r w:rsidR="00155788" w:rsidRPr="0010211B">
        <w:rPr>
          <w:rFonts w:ascii="Arial" w:hAnsi="Arial" w:cs="Arial"/>
          <w:i/>
          <w:sz w:val="21"/>
          <w:szCs w:val="21"/>
        </w:rPr>
        <w:t>to…</w:t>
      </w:r>
      <w:r w:rsidR="0010211B">
        <w:rPr>
          <w:rFonts w:ascii="Arial" w:hAnsi="Arial" w:cs="Arial"/>
          <w:i/>
          <w:sz w:val="21"/>
          <w:szCs w:val="21"/>
        </w:rPr>
        <w:t>…</w:t>
      </w:r>
    </w:p>
    <w:p w14:paraId="1CEE5F47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7FC9DF5C" w14:textId="581C8E9C" w:rsidR="00947C41" w:rsidRPr="0010211B" w:rsidRDefault="00947C41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Số lớp triển khai</w:t>
      </w:r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Pr="0010211B">
        <w:rPr>
          <w:rFonts w:ascii="Arial" w:hAnsi="Arial" w:cs="Arial"/>
          <w:i/>
          <w:sz w:val="21"/>
          <w:szCs w:val="21"/>
        </w:rPr>
        <w:t>Number of classes</w:t>
      </w:r>
      <w:r w:rsidR="00135C99">
        <w:rPr>
          <w:rFonts w:ascii="Arial" w:hAnsi="Arial" w:cs="Arial"/>
          <w:i/>
          <w:sz w:val="21"/>
          <w:szCs w:val="21"/>
        </w:rPr>
        <w:t xml:space="preserve"> : </w:t>
      </w:r>
      <w:r w:rsidR="00B277C2">
        <w:rPr>
          <w:rFonts w:ascii="Arial" w:hAnsi="Arial" w:cs="Arial"/>
          <w:i/>
          <w:sz w:val="21"/>
          <w:szCs w:val="21"/>
        </w:rPr>
        <w:t>1</w:t>
      </w:r>
    </w:p>
    <w:p w14:paraId="7E8AD1F1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2EA4FEC4" w14:textId="77777777" w:rsidR="00B16FBB" w:rsidRPr="0010211B" w:rsidRDefault="00B16FBB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Đề cương </w:t>
      </w:r>
      <w:r w:rsidR="007A0124" w:rsidRPr="0010211B">
        <w:rPr>
          <w:rFonts w:ascii="Arial" w:hAnsi="Arial" w:cs="Arial"/>
          <w:b/>
          <w:sz w:val="21"/>
          <w:szCs w:val="21"/>
        </w:rPr>
        <w:t>triển khai</w:t>
      </w:r>
      <w:r w:rsidRPr="0010211B">
        <w:rPr>
          <w:rFonts w:ascii="Arial" w:hAnsi="Arial" w:cs="Arial"/>
          <w:b/>
          <w:sz w:val="21"/>
          <w:szCs w:val="21"/>
        </w:rPr>
        <w:t xml:space="preserve">: </w:t>
      </w:r>
      <w:r w:rsidRPr="0010211B">
        <w:rPr>
          <w:rFonts w:ascii="Arial" w:hAnsi="Arial" w:cs="Arial"/>
          <w:color w:val="C00000"/>
          <w:sz w:val="21"/>
          <w:szCs w:val="21"/>
        </w:rPr>
        <w:t xml:space="preserve">&lt;nêu tên, link syllabus triển khai trên </w:t>
      </w:r>
      <w:r w:rsidR="000F5261">
        <w:rPr>
          <w:rFonts w:ascii="Arial" w:hAnsi="Arial" w:cs="Arial"/>
          <w:color w:val="C00000"/>
          <w:sz w:val="21"/>
          <w:szCs w:val="21"/>
        </w:rPr>
        <w:t>L</w:t>
      </w:r>
      <w:r w:rsidRPr="0010211B">
        <w:rPr>
          <w:rFonts w:ascii="Arial" w:hAnsi="Arial" w:cs="Arial"/>
          <w:color w:val="C00000"/>
          <w:sz w:val="21"/>
          <w:szCs w:val="21"/>
        </w:rPr>
        <w:t>MS&gt;</w:t>
      </w:r>
    </w:p>
    <w:p w14:paraId="0ACE748E" w14:textId="77777777" w:rsidR="00A0064C" w:rsidRPr="0010211B" w:rsidRDefault="00095522" w:rsidP="0032734A">
      <w:pPr>
        <w:ind w:left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Implement in accordance with Syllabus: </w:t>
      </w:r>
      <w:r w:rsidR="0010211B">
        <w:rPr>
          <w:rFonts w:ascii="Arial" w:hAnsi="Arial" w:cs="Arial"/>
          <w:i/>
          <w:color w:val="C00000"/>
          <w:sz w:val="21"/>
          <w:szCs w:val="21"/>
        </w:rPr>
        <w:t>&lt;name of s</w:t>
      </w:r>
      <w:r w:rsidRPr="0010211B">
        <w:rPr>
          <w:rFonts w:ascii="Arial" w:hAnsi="Arial" w:cs="Arial"/>
          <w:i/>
          <w:color w:val="C00000"/>
          <w:sz w:val="21"/>
          <w:szCs w:val="21"/>
        </w:rPr>
        <w:t xml:space="preserve">yllabus and link to </w:t>
      </w:r>
      <w:r w:rsidR="000F5261">
        <w:rPr>
          <w:rFonts w:ascii="Arial" w:hAnsi="Arial" w:cs="Arial"/>
          <w:i/>
          <w:color w:val="C00000"/>
          <w:sz w:val="21"/>
          <w:szCs w:val="21"/>
        </w:rPr>
        <w:t>L</w:t>
      </w:r>
      <w:r w:rsidRPr="0010211B">
        <w:rPr>
          <w:rFonts w:ascii="Arial" w:hAnsi="Arial" w:cs="Arial"/>
          <w:i/>
          <w:color w:val="C00000"/>
          <w:sz w:val="21"/>
          <w:szCs w:val="21"/>
        </w:rPr>
        <w:t>MS&gt;</w:t>
      </w:r>
    </w:p>
    <w:p w14:paraId="2D5A2CC6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777482D1" w14:textId="77777777" w:rsidR="0077420C" w:rsidRPr="0010211B" w:rsidRDefault="0077420C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Danh sách Giảng viên </w:t>
      </w:r>
      <w:r w:rsidR="005E07E5" w:rsidRPr="0010211B">
        <w:rPr>
          <w:rFonts w:ascii="Arial" w:hAnsi="Arial" w:cs="Arial"/>
          <w:b/>
          <w:sz w:val="21"/>
          <w:szCs w:val="21"/>
        </w:rPr>
        <w:t>triển khai</w:t>
      </w:r>
      <w:r w:rsidR="006D6E73" w:rsidRPr="0010211B">
        <w:rPr>
          <w:rFonts w:ascii="Arial" w:hAnsi="Arial" w:cs="Arial"/>
          <w:b/>
          <w:sz w:val="21"/>
          <w:szCs w:val="21"/>
        </w:rPr>
        <w:t xml:space="preserve"> học phần</w:t>
      </w:r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="005E07E5" w:rsidRPr="0010211B">
        <w:rPr>
          <w:rFonts w:ascii="Arial" w:hAnsi="Arial" w:cs="Arial"/>
          <w:i/>
          <w:sz w:val="21"/>
          <w:szCs w:val="21"/>
        </w:rPr>
        <w:t xml:space="preserve"> List of Classes and Lecturers: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3685"/>
        <w:gridCol w:w="624"/>
        <w:gridCol w:w="3685"/>
      </w:tblGrid>
      <w:tr w:rsidR="00A0064C" w:rsidRPr="0010211B" w14:paraId="694AD885" w14:textId="77777777" w:rsidTr="00BD6EC6">
        <w:tc>
          <w:tcPr>
            <w:tcW w:w="624" w:type="dxa"/>
            <w:shd w:val="clear" w:color="auto" w:fill="F2F2F2"/>
          </w:tcPr>
          <w:p w14:paraId="4BCB726D" w14:textId="77777777" w:rsidR="00A0064C" w:rsidRPr="0010211B" w:rsidRDefault="00341A7A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56F1AC05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10610F4A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Tên giảng viên</w:t>
            </w:r>
          </w:p>
          <w:p w14:paraId="76944AB1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  <w:tc>
          <w:tcPr>
            <w:tcW w:w="624" w:type="dxa"/>
            <w:shd w:val="clear" w:color="auto" w:fill="F2F2F2"/>
          </w:tcPr>
          <w:p w14:paraId="32026D13" w14:textId="77777777" w:rsidR="00A0064C" w:rsidRPr="0010211B" w:rsidRDefault="00E9302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S</w:t>
            </w:r>
            <w:r w:rsidR="00341A7A"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221F46A6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24E6127E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Tên giảng viên</w:t>
            </w:r>
          </w:p>
          <w:p w14:paraId="29602A7D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</w:tr>
      <w:tr w:rsidR="00645E17" w:rsidRPr="0010211B" w14:paraId="06926065" w14:textId="77777777" w:rsidTr="00A430E6">
        <w:tc>
          <w:tcPr>
            <w:tcW w:w="624" w:type="dxa"/>
            <w:shd w:val="clear" w:color="auto" w:fill="auto"/>
          </w:tcPr>
          <w:p w14:paraId="776161B8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DEED643" w14:textId="5642BED8" w:rsidR="00645E17" w:rsidRDefault="00645E17" w:rsidP="0029145D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</w:tcPr>
          <w:p w14:paraId="7E9EC372" w14:textId="6615329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5" w:type="dxa"/>
            <w:shd w:val="clear" w:color="auto" w:fill="auto"/>
          </w:tcPr>
          <w:p w14:paraId="2BBCD70A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45E17" w:rsidRPr="0010211B" w14:paraId="18AA9A1A" w14:textId="77777777" w:rsidTr="00A430E6">
        <w:tc>
          <w:tcPr>
            <w:tcW w:w="624" w:type="dxa"/>
            <w:shd w:val="clear" w:color="auto" w:fill="auto"/>
          </w:tcPr>
          <w:p w14:paraId="3888BA4A" w14:textId="01635263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05F7A2D" w14:textId="04BDD364" w:rsidR="00645E17" w:rsidRDefault="00645E17" w:rsidP="00645E17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</w:tcPr>
          <w:p w14:paraId="19DF13A0" w14:textId="0409BDAA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5" w:type="dxa"/>
            <w:shd w:val="clear" w:color="auto" w:fill="auto"/>
          </w:tcPr>
          <w:p w14:paraId="1E009D98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45E17" w:rsidRPr="0010211B" w14:paraId="305ABDD2" w14:textId="77777777" w:rsidTr="00A430E6">
        <w:tc>
          <w:tcPr>
            <w:tcW w:w="624" w:type="dxa"/>
            <w:shd w:val="clear" w:color="auto" w:fill="auto"/>
          </w:tcPr>
          <w:p w14:paraId="63E68EAA" w14:textId="6A226D1F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1EFC0AF1" w14:textId="23616312" w:rsidR="00645E17" w:rsidRDefault="00645E17" w:rsidP="00645E17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</w:tcPr>
          <w:p w14:paraId="463C8AB4" w14:textId="5A5C5623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5" w:type="dxa"/>
            <w:shd w:val="clear" w:color="auto" w:fill="auto"/>
          </w:tcPr>
          <w:p w14:paraId="1BA1FC5A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2430F2D0" w14:textId="77777777" w:rsidR="00E9302C" w:rsidRPr="0010211B" w:rsidRDefault="00E9302C" w:rsidP="0010211B">
      <w:pPr>
        <w:ind w:left="284" w:hanging="284"/>
        <w:rPr>
          <w:rFonts w:ascii="Arial" w:hAnsi="Arial" w:cs="Arial"/>
          <w:b/>
          <w:sz w:val="21"/>
          <w:szCs w:val="21"/>
        </w:rPr>
      </w:pPr>
    </w:p>
    <w:p w14:paraId="04DFE105" w14:textId="77777777" w:rsidR="00035FD6" w:rsidRPr="0010211B" w:rsidRDefault="00693DDB" w:rsidP="0010211B">
      <w:pPr>
        <w:numPr>
          <w:ilvl w:val="0"/>
          <w:numId w:val="7"/>
        </w:numPr>
        <w:ind w:left="284" w:hanging="284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D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anh sách </w:t>
      </w:r>
      <w:r w:rsidR="006D6E73" w:rsidRPr="0010211B">
        <w:rPr>
          <w:rFonts w:ascii="Arial" w:hAnsi="Arial" w:cs="Arial"/>
          <w:b/>
          <w:sz w:val="21"/>
          <w:szCs w:val="21"/>
        </w:rPr>
        <w:t>giảng viên hỗ trợ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, </w:t>
      </w:r>
      <w:r w:rsidR="007A0124" w:rsidRPr="0010211B">
        <w:rPr>
          <w:rFonts w:ascii="Arial" w:hAnsi="Arial" w:cs="Arial"/>
          <w:b/>
          <w:sz w:val="21"/>
          <w:szCs w:val="21"/>
        </w:rPr>
        <w:t xml:space="preserve">trợ giảng, </w:t>
      </w:r>
      <w:r w:rsidR="005D303B" w:rsidRPr="0010211B">
        <w:rPr>
          <w:rFonts w:ascii="Arial" w:hAnsi="Arial" w:cs="Arial"/>
          <w:b/>
          <w:sz w:val="21"/>
          <w:szCs w:val="21"/>
        </w:rPr>
        <w:t>khách mời</w:t>
      </w:r>
      <w:r w:rsidR="006D6E73" w:rsidRPr="0010211B">
        <w:rPr>
          <w:rFonts w:ascii="Arial" w:hAnsi="Arial" w:cs="Arial"/>
          <w:b/>
          <w:sz w:val="21"/>
          <w:szCs w:val="21"/>
        </w:rPr>
        <w:t xml:space="preserve"> (nếu có)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, </w:t>
      </w:r>
    </w:p>
    <w:p w14:paraId="1BC82CEC" w14:textId="77777777" w:rsidR="006D6E73" w:rsidRPr="0010211B" w:rsidRDefault="00524DFC" w:rsidP="0010211B">
      <w:pPr>
        <w:ind w:left="284" w:hanging="284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    </w:t>
      </w:r>
      <w:r w:rsidR="00693DDB" w:rsidRPr="0010211B">
        <w:rPr>
          <w:rFonts w:ascii="Arial" w:hAnsi="Arial" w:cs="Arial"/>
          <w:i/>
          <w:sz w:val="21"/>
          <w:szCs w:val="21"/>
        </w:rPr>
        <w:t>S</w:t>
      </w:r>
      <w:r w:rsidR="00716930" w:rsidRPr="0010211B">
        <w:rPr>
          <w:rFonts w:ascii="Arial" w:hAnsi="Arial" w:cs="Arial"/>
          <w:i/>
          <w:sz w:val="21"/>
          <w:szCs w:val="21"/>
        </w:rPr>
        <w:t>upporting Lecturers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, </w:t>
      </w:r>
      <w:r w:rsidR="007A0124" w:rsidRPr="0010211B">
        <w:rPr>
          <w:rFonts w:ascii="Arial" w:hAnsi="Arial" w:cs="Arial"/>
          <w:i/>
          <w:sz w:val="21"/>
          <w:szCs w:val="21"/>
        </w:rPr>
        <w:t xml:space="preserve">assistants, </w:t>
      </w:r>
      <w:r w:rsidR="005D303B" w:rsidRPr="0010211B">
        <w:rPr>
          <w:rFonts w:ascii="Arial" w:hAnsi="Arial" w:cs="Arial"/>
          <w:i/>
          <w:sz w:val="21"/>
          <w:szCs w:val="21"/>
        </w:rPr>
        <w:t>guest speakers</w:t>
      </w:r>
      <w:r w:rsidR="00716930" w:rsidRPr="0010211B">
        <w:rPr>
          <w:rFonts w:ascii="Arial" w:hAnsi="Arial" w:cs="Arial"/>
          <w:i/>
          <w:sz w:val="21"/>
          <w:szCs w:val="21"/>
        </w:rPr>
        <w:t xml:space="preserve"> (if any)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B04034" w:rsidRPr="0010211B" w14:paraId="2D888A16" w14:textId="77777777" w:rsidTr="00BD6EC6">
        <w:tc>
          <w:tcPr>
            <w:tcW w:w="624" w:type="dxa"/>
            <w:shd w:val="clear" w:color="auto" w:fill="F2F2F2"/>
            <w:vAlign w:val="center"/>
          </w:tcPr>
          <w:p w14:paraId="697024BC" w14:textId="77777777" w:rsidR="00693DDB" w:rsidRDefault="005E07E5" w:rsidP="00341A7A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</w:t>
            </w:r>
            <w:r w:rsidR="00341A7A" w:rsidRPr="00BE3110"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0E3E39AF" w14:textId="77777777" w:rsidR="00A77B92" w:rsidRPr="00BE3110" w:rsidRDefault="00A77B92" w:rsidP="00341A7A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437ABF2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Họ và tên</w:t>
            </w:r>
          </w:p>
          <w:p w14:paraId="66CC0D52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Full name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D27FBA6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Vai trò</w:t>
            </w:r>
          </w:p>
          <w:p w14:paraId="41EDE89F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Role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F01E304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Nội dung</w:t>
            </w:r>
          </w:p>
          <w:p w14:paraId="666F06B0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Content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4C607FE7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lượng</w:t>
            </w:r>
          </w:p>
          <w:p w14:paraId="2D17A553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2E23E9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gian</w:t>
            </w:r>
          </w:p>
          <w:p w14:paraId="28249BC8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1F78FE22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Số lớp</w:t>
            </w:r>
          </w:p>
          <w:p w14:paraId="7FBA13D9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20986033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Kinh phí</w:t>
            </w:r>
          </w:p>
          <w:p w14:paraId="10AF3B74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Budget</w:t>
            </w:r>
          </w:p>
        </w:tc>
      </w:tr>
      <w:tr w:rsidR="00693DDB" w:rsidRPr="0010211B" w14:paraId="097F1467" w14:textId="77777777" w:rsidTr="003A4B5D">
        <w:tc>
          <w:tcPr>
            <w:tcW w:w="624" w:type="dxa"/>
            <w:shd w:val="clear" w:color="auto" w:fill="auto"/>
          </w:tcPr>
          <w:p w14:paraId="6A2649A1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9E384F2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0870217E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0C18FA0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2CAFD773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0E926F3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3B881FC1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7037031B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693DDB" w:rsidRPr="0010211B" w14:paraId="6219F4BE" w14:textId="77777777" w:rsidTr="003A4B5D">
        <w:tc>
          <w:tcPr>
            <w:tcW w:w="624" w:type="dxa"/>
            <w:shd w:val="clear" w:color="auto" w:fill="auto"/>
          </w:tcPr>
          <w:p w14:paraId="6B3E74FA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61A988D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55B2B4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597CBF0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4B776FCF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00925D3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39FCF063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379ECC8C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18CF0DB8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5A4E0683" w14:textId="77777777" w:rsidR="00693DDB" w:rsidRDefault="00693DDB" w:rsidP="0010211B">
      <w:pPr>
        <w:numPr>
          <w:ilvl w:val="0"/>
          <w:numId w:val="7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Các hoạt động phát sinh</w:t>
      </w:r>
      <w:r w:rsidR="00A0064C" w:rsidRPr="0010211B">
        <w:rPr>
          <w:rFonts w:ascii="Arial" w:hAnsi="Arial" w:cs="Arial"/>
          <w:b/>
          <w:sz w:val="21"/>
          <w:szCs w:val="21"/>
        </w:rPr>
        <w:t>:</w:t>
      </w:r>
      <w:r w:rsidR="005E07E5" w:rsidRPr="0010211B">
        <w:rPr>
          <w:rFonts w:ascii="Arial" w:hAnsi="Arial" w:cs="Arial"/>
          <w:b/>
          <w:sz w:val="21"/>
          <w:szCs w:val="21"/>
        </w:rPr>
        <w:t xml:space="preserve"> </w:t>
      </w:r>
      <w:r w:rsidR="005E07E5" w:rsidRPr="0010211B">
        <w:rPr>
          <w:rFonts w:ascii="Arial" w:hAnsi="Arial" w:cs="Arial"/>
          <w:i/>
          <w:sz w:val="21"/>
          <w:szCs w:val="21"/>
        </w:rPr>
        <w:t xml:space="preserve">Addtional </w:t>
      </w:r>
      <w:r w:rsidR="00F10F7F" w:rsidRPr="0010211B">
        <w:rPr>
          <w:rFonts w:ascii="Arial" w:hAnsi="Arial" w:cs="Arial"/>
          <w:i/>
          <w:sz w:val="21"/>
          <w:szCs w:val="21"/>
        </w:rPr>
        <w:t>Activities</w:t>
      </w:r>
      <w:r w:rsidR="005E07E5" w:rsidRPr="0010211B">
        <w:rPr>
          <w:rFonts w:ascii="Arial" w:hAnsi="Arial" w:cs="Arial"/>
          <w:i/>
          <w:sz w:val="21"/>
          <w:szCs w:val="21"/>
        </w:rPr>
        <w:t>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3A4B5D" w:rsidRPr="00BE3110" w14:paraId="5A7CED15" w14:textId="77777777" w:rsidTr="00BD6EC6">
        <w:tc>
          <w:tcPr>
            <w:tcW w:w="624" w:type="dxa"/>
            <w:shd w:val="clear" w:color="auto" w:fill="F2F2F2"/>
            <w:vAlign w:val="center"/>
          </w:tcPr>
          <w:p w14:paraId="7E5CB20B" w14:textId="77777777" w:rsidR="003A4B5D" w:rsidRDefault="003A4B5D" w:rsidP="00BD6EC6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452743C3" w14:textId="77777777" w:rsidR="00A77B92" w:rsidRPr="00BE3110" w:rsidRDefault="00A77B92" w:rsidP="00BD6EC6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E5F5BBF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Họ và tên</w:t>
            </w:r>
          </w:p>
          <w:p w14:paraId="7B4F61EF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Full name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 w14:paraId="2F6D0CD4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Mục tiêu</w:t>
            </w:r>
          </w:p>
          <w:p w14:paraId="0591F65D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4BA4FCFD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lượng</w:t>
            </w:r>
          </w:p>
          <w:p w14:paraId="138A6063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EA06DB6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gian</w:t>
            </w:r>
          </w:p>
          <w:p w14:paraId="2B9DBE5A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5D9C575D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Số lớp</w:t>
            </w:r>
          </w:p>
          <w:p w14:paraId="51D06E5D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4426CEFC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Kinh phí</w:t>
            </w:r>
          </w:p>
          <w:p w14:paraId="1FDF744A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Budget</w:t>
            </w:r>
          </w:p>
        </w:tc>
      </w:tr>
      <w:tr w:rsidR="003A4B5D" w:rsidRPr="0010211B" w14:paraId="6548F096" w14:textId="77777777" w:rsidTr="00BD6EC6">
        <w:tc>
          <w:tcPr>
            <w:tcW w:w="624" w:type="dxa"/>
            <w:shd w:val="clear" w:color="auto" w:fill="auto"/>
          </w:tcPr>
          <w:p w14:paraId="05A0334C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DDC96F7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2986FF3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D0B9E9B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71D09EA3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B62B6A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4505B347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06BB94D2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3A4B5D" w:rsidRPr="0010211B" w14:paraId="3FF5909C" w14:textId="77777777" w:rsidTr="00BD6EC6">
        <w:tc>
          <w:tcPr>
            <w:tcW w:w="624" w:type="dxa"/>
            <w:shd w:val="clear" w:color="auto" w:fill="auto"/>
          </w:tcPr>
          <w:p w14:paraId="3A42A27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95F0E90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EBE7CA9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CC12AC6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0992BD6F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D79F415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A95C2A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4E58CE77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4AB9814B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49A2052B" w14:textId="77777777" w:rsidR="00716930" w:rsidRPr="0010211B" w:rsidRDefault="006D6E73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Tài liệu tham khảo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 bổ sung</w:t>
      </w:r>
      <w:r w:rsidR="00E9302C" w:rsidRPr="0010211B">
        <w:rPr>
          <w:rFonts w:ascii="Arial" w:hAnsi="Arial" w:cs="Arial"/>
          <w:b/>
          <w:sz w:val="21"/>
          <w:szCs w:val="21"/>
        </w:rPr>
        <w:t>/</w:t>
      </w:r>
      <w:r w:rsidR="00F10F7F" w:rsidRPr="0010211B">
        <w:rPr>
          <w:rFonts w:ascii="Arial" w:hAnsi="Arial" w:cs="Arial"/>
          <w:bCs/>
          <w:i/>
          <w:sz w:val="21"/>
          <w:szCs w:val="21"/>
        </w:rPr>
        <w:t>Additional</w:t>
      </w:r>
      <w:r w:rsidR="005D303B" w:rsidRPr="0010211B">
        <w:rPr>
          <w:rFonts w:ascii="Arial" w:hAnsi="Arial" w:cs="Arial"/>
          <w:bCs/>
          <w:i/>
          <w:sz w:val="21"/>
          <w:szCs w:val="21"/>
        </w:rPr>
        <w:t xml:space="preserve"> </w:t>
      </w:r>
      <w:r w:rsidR="00716930" w:rsidRPr="0010211B">
        <w:rPr>
          <w:rFonts w:ascii="Arial" w:hAnsi="Arial" w:cs="Arial"/>
          <w:bCs/>
          <w:i/>
          <w:sz w:val="21"/>
          <w:szCs w:val="21"/>
        </w:rPr>
        <w:t>References:</w:t>
      </w:r>
    </w:p>
    <w:p w14:paraId="67AD242D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7851BF37" w14:textId="77777777" w:rsidR="005045CC" w:rsidRPr="0010211B" w:rsidRDefault="00B16FBB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Môi trường, công cụ triển khai </w:t>
      </w:r>
      <w:r w:rsidR="000A4677" w:rsidRPr="0010211B">
        <w:rPr>
          <w:rFonts w:ascii="Arial" w:hAnsi="Arial" w:cs="Arial"/>
          <w:b/>
          <w:sz w:val="21"/>
          <w:szCs w:val="21"/>
        </w:rPr>
        <w:t>bổ sung</w:t>
      </w:r>
      <w:r w:rsidR="00E9302C" w:rsidRPr="0010211B">
        <w:rPr>
          <w:rFonts w:ascii="Arial" w:hAnsi="Arial" w:cs="Arial"/>
          <w:b/>
          <w:sz w:val="21"/>
          <w:szCs w:val="21"/>
        </w:rPr>
        <w:t xml:space="preserve">/ 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Update </w:t>
      </w:r>
      <w:r w:rsidR="005045CC" w:rsidRPr="0010211B">
        <w:rPr>
          <w:rFonts w:ascii="Arial" w:hAnsi="Arial" w:cs="Arial"/>
          <w:i/>
          <w:sz w:val="21"/>
          <w:szCs w:val="21"/>
        </w:rPr>
        <w:t>Environments and Tools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 (if any)</w:t>
      </w:r>
      <w:r w:rsidR="005045CC" w:rsidRPr="0010211B">
        <w:rPr>
          <w:rFonts w:ascii="Arial" w:hAnsi="Arial" w:cs="Arial"/>
          <w:i/>
          <w:sz w:val="21"/>
          <w:szCs w:val="21"/>
        </w:rPr>
        <w:t>:</w:t>
      </w:r>
    </w:p>
    <w:p w14:paraId="73219E42" w14:textId="77777777" w:rsidR="00B16FBB" w:rsidRPr="0010211B" w:rsidRDefault="00B16FBB" w:rsidP="0010211B">
      <w:pPr>
        <w:numPr>
          <w:ilvl w:val="0"/>
          <w:numId w:val="8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>Thực hiện giảng dạy hoặc sử dụng trên những website nào</w:t>
      </w:r>
      <w:r w:rsidR="003C237B">
        <w:rPr>
          <w:rFonts w:ascii="Arial" w:hAnsi="Arial" w:cs="Arial"/>
          <w:sz w:val="21"/>
          <w:szCs w:val="21"/>
        </w:rPr>
        <w:t>:</w:t>
      </w:r>
    </w:p>
    <w:p w14:paraId="6BC13ECA" w14:textId="77777777" w:rsidR="005045CC" w:rsidRPr="0010211B" w:rsidRDefault="00AF28A0" w:rsidP="00696D2E">
      <w:pPr>
        <w:ind w:left="284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Websites for Teaching or U</w:t>
      </w:r>
      <w:r w:rsidR="00331396" w:rsidRPr="0010211B">
        <w:rPr>
          <w:rFonts w:ascii="Arial" w:hAnsi="Arial" w:cs="Arial"/>
          <w:i/>
          <w:sz w:val="21"/>
          <w:szCs w:val="21"/>
        </w:rPr>
        <w:t>sing:</w:t>
      </w:r>
    </w:p>
    <w:p w14:paraId="6F92AC1D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68E1C18E" w14:textId="77777777" w:rsidR="00B16FBB" w:rsidRPr="0010211B" w:rsidRDefault="007A0124" w:rsidP="0010211B">
      <w:pPr>
        <w:numPr>
          <w:ilvl w:val="0"/>
          <w:numId w:val="8"/>
        </w:numPr>
        <w:ind w:left="284" w:hanging="284"/>
        <w:rPr>
          <w:rFonts w:ascii="Arial" w:hAnsi="Arial" w:cs="Arial"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 xml:space="preserve">Yêu cầu về </w:t>
      </w:r>
      <w:r w:rsidR="00B16FBB" w:rsidRPr="0010211B">
        <w:rPr>
          <w:rFonts w:ascii="Arial" w:hAnsi="Arial" w:cs="Arial"/>
          <w:sz w:val="21"/>
          <w:szCs w:val="21"/>
        </w:rPr>
        <w:t>công cụ</w:t>
      </w:r>
      <w:r w:rsidRPr="0010211B">
        <w:rPr>
          <w:rFonts w:ascii="Arial" w:hAnsi="Arial" w:cs="Arial"/>
          <w:sz w:val="21"/>
          <w:szCs w:val="21"/>
        </w:rPr>
        <w:t xml:space="preserve">, kỹ thuật đặc thù </w:t>
      </w:r>
      <w:r w:rsidR="00B16FBB" w:rsidRPr="0010211B">
        <w:rPr>
          <w:rFonts w:ascii="Arial" w:hAnsi="Arial" w:cs="Arial"/>
          <w:sz w:val="21"/>
          <w:szCs w:val="21"/>
        </w:rPr>
        <w:t xml:space="preserve">gì </w:t>
      </w:r>
      <w:r w:rsidR="00B16FBB" w:rsidRPr="0010211B">
        <w:rPr>
          <w:rFonts w:ascii="Arial" w:hAnsi="Arial" w:cs="Arial"/>
          <w:i/>
          <w:sz w:val="21"/>
          <w:szCs w:val="21"/>
        </w:rPr>
        <w:t>(cái gì, ở đâu, như thế nào…)</w:t>
      </w:r>
    </w:p>
    <w:p w14:paraId="37CB4984" w14:textId="77777777" w:rsidR="00FC34E5" w:rsidRPr="0010211B" w:rsidRDefault="007A0124" w:rsidP="00696D2E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Specific </w:t>
      </w:r>
      <w:r w:rsidR="00331396" w:rsidRPr="0010211B">
        <w:rPr>
          <w:rFonts w:ascii="Arial" w:hAnsi="Arial" w:cs="Arial"/>
          <w:i/>
          <w:sz w:val="21"/>
          <w:szCs w:val="21"/>
        </w:rPr>
        <w:t>Tools</w:t>
      </w:r>
      <w:r w:rsidR="00AF28A0">
        <w:rPr>
          <w:rFonts w:ascii="Arial" w:hAnsi="Arial" w:cs="Arial"/>
          <w:i/>
          <w:sz w:val="21"/>
          <w:szCs w:val="21"/>
        </w:rPr>
        <w:t xml:space="preserve"> and technical required</w:t>
      </w:r>
      <w:r w:rsidRPr="0010211B">
        <w:rPr>
          <w:rFonts w:ascii="Arial" w:hAnsi="Arial" w:cs="Arial"/>
          <w:i/>
          <w:sz w:val="21"/>
          <w:szCs w:val="21"/>
        </w:rPr>
        <w:t xml:space="preserve"> </w:t>
      </w:r>
      <w:r w:rsidR="00331396" w:rsidRPr="0010211B">
        <w:rPr>
          <w:rFonts w:ascii="Arial" w:hAnsi="Arial" w:cs="Arial"/>
          <w:i/>
          <w:sz w:val="21"/>
          <w:szCs w:val="21"/>
        </w:rPr>
        <w:t>(What? Where? How?, etc.)</w:t>
      </w:r>
    </w:p>
    <w:p w14:paraId="7AE8F9AC" w14:textId="684E11C1" w:rsidR="00A658C9" w:rsidRPr="00A658C9" w:rsidRDefault="00A658C9" w:rsidP="00A658C9">
      <w:pPr>
        <w:ind w:left="720"/>
        <w:rPr>
          <w:rFonts w:ascii="Arial" w:hAnsi="Arial" w:cs="Arial"/>
          <w:i/>
          <w:sz w:val="21"/>
          <w:szCs w:val="21"/>
        </w:rPr>
      </w:pPr>
      <w:r w:rsidRPr="00A658C9">
        <w:rPr>
          <w:rFonts w:ascii="Arial" w:hAnsi="Arial" w:cs="Arial"/>
          <w:i/>
          <w:sz w:val="21"/>
          <w:szCs w:val="21"/>
        </w:rPr>
        <w:t>1</w:t>
      </w:r>
      <w:r>
        <w:rPr>
          <w:rFonts w:ascii="Arial" w:hAnsi="Arial" w:cs="Arial"/>
          <w:i/>
          <w:sz w:val="21"/>
          <w:szCs w:val="21"/>
        </w:rPr>
        <w:t>.</w:t>
      </w:r>
      <w:r w:rsidRPr="00A658C9">
        <w:rPr>
          <w:rFonts w:ascii="Arial" w:hAnsi="Arial" w:cs="Arial"/>
          <w:i/>
          <w:sz w:val="21"/>
          <w:szCs w:val="21"/>
        </w:rPr>
        <w:t xml:space="preserve"> netbeans-8.0.2</w:t>
      </w:r>
    </w:p>
    <w:p w14:paraId="56BF3A69" w14:textId="160C132D" w:rsidR="00A658C9" w:rsidRPr="00A658C9" w:rsidRDefault="00A658C9" w:rsidP="00A658C9">
      <w:pPr>
        <w:ind w:left="720"/>
        <w:rPr>
          <w:rFonts w:ascii="Arial" w:hAnsi="Arial" w:cs="Arial"/>
          <w:i/>
          <w:sz w:val="21"/>
          <w:szCs w:val="21"/>
        </w:rPr>
      </w:pPr>
      <w:r w:rsidRPr="00A658C9">
        <w:rPr>
          <w:rFonts w:ascii="Arial" w:hAnsi="Arial" w:cs="Arial"/>
          <w:i/>
          <w:sz w:val="21"/>
          <w:szCs w:val="21"/>
        </w:rPr>
        <w:t>2</w:t>
      </w:r>
      <w:r>
        <w:rPr>
          <w:rFonts w:ascii="Arial" w:hAnsi="Arial" w:cs="Arial"/>
          <w:i/>
          <w:sz w:val="21"/>
          <w:szCs w:val="21"/>
        </w:rPr>
        <w:t>.</w:t>
      </w:r>
      <w:r w:rsidRPr="00A658C9">
        <w:rPr>
          <w:rFonts w:ascii="Arial" w:hAnsi="Arial" w:cs="Arial"/>
          <w:i/>
          <w:sz w:val="21"/>
          <w:szCs w:val="21"/>
        </w:rPr>
        <w:t xml:space="preserve"> CheckStyle plugin for netbeans</w:t>
      </w:r>
    </w:p>
    <w:p w14:paraId="0130C2F6" w14:textId="684854B3" w:rsidR="00A658C9" w:rsidRPr="00A658C9" w:rsidRDefault="00A658C9" w:rsidP="00A658C9">
      <w:pPr>
        <w:ind w:left="720"/>
        <w:rPr>
          <w:rFonts w:ascii="Arial" w:hAnsi="Arial" w:cs="Arial"/>
          <w:i/>
          <w:sz w:val="21"/>
          <w:szCs w:val="21"/>
        </w:rPr>
      </w:pPr>
      <w:r w:rsidRPr="00A658C9">
        <w:rPr>
          <w:rFonts w:ascii="Arial" w:hAnsi="Arial" w:cs="Arial"/>
          <w:i/>
          <w:sz w:val="21"/>
          <w:szCs w:val="21"/>
        </w:rPr>
        <w:t>3</w:t>
      </w:r>
      <w:r>
        <w:rPr>
          <w:rFonts w:ascii="Arial" w:hAnsi="Arial" w:cs="Arial"/>
          <w:i/>
          <w:sz w:val="21"/>
          <w:szCs w:val="21"/>
        </w:rPr>
        <w:t>.</w:t>
      </w:r>
      <w:r w:rsidRPr="00A658C9">
        <w:rPr>
          <w:rFonts w:ascii="Arial" w:hAnsi="Arial" w:cs="Arial"/>
          <w:i/>
          <w:sz w:val="21"/>
          <w:szCs w:val="21"/>
        </w:rPr>
        <w:t xml:space="preserve"> JAVA DOC</w:t>
      </w:r>
    </w:p>
    <w:p w14:paraId="46B411A9" w14:textId="39E64F70" w:rsidR="00A658C9" w:rsidRPr="00A658C9" w:rsidRDefault="00A658C9" w:rsidP="00A658C9">
      <w:pPr>
        <w:ind w:left="720"/>
        <w:rPr>
          <w:rFonts w:ascii="Arial" w:hAnsi="Arial" w:cs="Arial"/>
          <w:i/>
          <w:sz w:val="21"/>
          <w:szCs w:val="21"/>
        </w:rPr>
      </w:pPr>
      <w:r w:rsidRPr="00A658C9">
        <w:rPr>
          <w:rFonts w:ascii="Arial" w:hAnsi="Arial" w:cs="Arial"/>
          <w:i/>
          <w:sz w:val="21"/>
          <w:szCs w:val="21"/>
        </w:rPr>
        <w:t>4</w:t>
      </w:r>
      <w:r>
        <w:rPr>
          <w:rFonts w:ascii="Arial" w:hAnsi="Arial" w:cs="Arial"/>
          <w:i/>
          <w:sz w:val="21"/>
          <w:szCs w:val="21"/>
        </w:rPr>
        <w:t>.</w:t>
      </w:r>
      <w:r w:rsidRPr="00A658C9">
        <w:rPr>
          <w:rFonts w:ascii="Arial" w:hAnsi="Arial" w:cs="Arial"/>
          <w:i/>
          <w:sz w:val="21"/>
          <w:szCs w:val="21"/>
        </w:rPr>
        <w:t xml:space="preserve"> JDK8</w:t>
      </w:r>
    </w:p>
    <w:p w14:paraId="05166661" w14:textId="5382518E" w:rsidR="00A658C9" w:rsidRPr="00A658C9" w:rsidRDefault="00A658C9" w:rsidP="00A658C9">
      <w:pPr>
        <w:ind w:left="720"/>
        <w:rPr>
          <w:rFonts w:ascii="Arial" w:hAnsi="Arial" w:cs="Arial"/>
          <w:i/>
          <w:sz w:val="21"/>
          <w:szCs w:val="21"/>
        </w:rPr>
      </w:pPr>
      <w:r w:rsidRPr="00A658C9">
        <w:rPr>
          <w:rFonts w:ascii="Arial" w:hAnsi="Arial" w:cs="Arial"/>
          <w:i/>
          <w:sz w:val="21"/>
          <w:szCs w:val="21"/>
        </w:rPr>
        <w:t>5</w:t>
      </w:r>
      <w:r>
        <w:rPr>
          <w:rFonts w:ascii="Arial" w:hAnsi="Arial" w:cs="Arial"/>
          <w:i/>
          <w:sz w:val="21"/>
          <w:szCs w:val="21"/>
        </w:rPr>
        <w:t>.</w:t>
      </w:r>
      <w:r w:rsidRPr="00A658C9">
        <w:rPr>
          <w:rFonts w:ascii="Arial" w:hAnsi="Arial" w:cs="Arial"/>
          <w:i/>
          <w:sz w:val="21"/>
          <w:szCs w:val="21"/>
        </w:rPr>
        <w:t xml:space="preserve"> Tomcat Apache 8</w:t>
      </w:r>
    </w:p>
    <w:p w14:paraId="476237FB" w14:textId="497F9492" w:rsidR="00A658C9" w:rsidRPr="00A658C9" w:rsidRDefault="00A658C9" w:rsidP="00A658C9">
      <w:pPr>
        <w:ind w:left="720"/>
        <w:rPr>
          <w:rFonts w:ascii="Arial" w:hAnsi="Arial" w:cs="Arial"/>
          <w:i/>
          <w:sz w:val="21"/>
          <w:szCs w:val="21"/>
        </w:rPr>
      </w:pPr>
      <w:r w:rsidRPr="00A658C9">
        <w:rPr>
          <w:rFonts w:ascii="Arial" w:hAnsi="Arial" w:cs="Arial"/>
          <w:i/>
          <w:sz w:val="21"/>
          <w:szCs w:val="21"/>
        </w:rPr>
        <w:t>6</w:t>
      </w:r>
      <w:r>
        <w:rPr>
          <w:rFonts w:ascii="Arial" w:hAnsi="Arial" w:cs="Arial"/>
          <w:i/>
          <w:sz w:val="21"/>
          <w:szCs w:val="21"/>
        </w:rPr>
        <w:t>.</w:t>
      </w:r>
      <w:r w:rsidRPr="00A658C9">
        <w:rPr>
          <w:rFonts w:ascii="Arial" w:hAnsi="Arial" w:cs="Arial"/>
          <w:i/>
          <w:sz w:val="21"/>
          <w:szCs w:val="21"/>
        </w:rPr>
        <w:t xml:space="preserve"> Microsoft Excel 2007 or above</w:t>
      </w:r>
    </w:p>
    <w:p w14:paraId="1E0A807C" w14:textId="3E7372AA" w:rsidR="00A658C9" w:rsidRPr="00A658C9" w:rsidRDefault="00A658C9" w:rsidP="00A658C9">
      <w:pPr>
        <w:ind w:left="720"/>
        <w:rPr>
          <w:rFonts w:ascii="Arial" w:hAnsi="Arial" w:cs="Arial"/>
          <w:i/>
          <w:sz w:val="21"/>
          <w:szCs w:val="21"/>
        </w:rPr>
      </w:pPr>
      <w:r w:rsidRPr="00A658C9">
        <w:rPr>
          <w:rFonts w:ascii="Arial" w:hAnsi="Arial" w:cs="Arial"/>
          <w:i/>
          <w:sz w:val="21"/>
          <w:szCs w:val="21"/>
        </w:rPr>
        <w:t>7</w:t>
      </w:r>
      <w:r>
        <w:rPr>
          <w:rFonts w:ascii="Arial" w:hAnsi="Arial" w:cs="Arial"/>
          <w:i/>
          <w:sz w:val="21"/>
          <w:szCs w:val="21"/>
        </w:rPr>
        <w:t>.</w:t>
      </w:r>
      <w:r w:rsidRPr="00A658C9">
        <w:rPr>
          <w:rFonts w:ascii="Arial" w:hAnsi="Arial" w:cs="Arial"/>
          <w:i/>
          <w:sz w:val="21"/>
          <w:szCs w:val="21"/>
        </w:rPr>
        <w:t xml:space="preserve"> Microsoft Powerpoint 2007 or above</w:t>
      </w:r>
    </w:p>
    <w:p w14:paraId="13EFE8E5" w14:textId="6E02C47D" w:rsidR="00A658C9" w:rsidRPr="00A658C9" w:rsidRDefault="00A658C9" w:rsidP="00A658C9">
      <w:pPr>
        <w:ind w:left="720"/>
        <w:rPr>
          <w:rFonts w:ascii="Arial" w:hAnsi="Arial" w:cs="Arial"/>
          <w:i/>
          <w:sz w:val="21"/>
          <w:szCs w:val="21"/>
        </w:rPr>
      </w:pPr>
      <w:r w:rsidRPr="00A658C9">
        <w:rPr>
          <w:rFonts w:ascii="Arial" w:hAnsi="Arial" w:cs="Arial"/>
          <w:i/>
          <w:sz w:val="21"/>
          <w:szCs w:val="21"/>
        </w:rPr>
        <w:t>8</w:t>
      </w:r>
      <w:r>
        <w:rPr>
          <w:rFonts w:ascii="Arial" w:hAnsi="Arial" w:cs="Arial"/>
          <w:i/>
          <w:sz w:val="21"/>
          <w:szCs w:val="21"/>
        </w:rPr>
        <w:t>.</w:t>
      </w:r>
      <w:r w:rsidRPr="00A658C9">
        <w:rPr>
          <w:rFonts w:ascii="Arial" w:hAnsi="Arial" w:cs="Arial"/>
          <w:i/>
          <w:sz w:val="21"/>
          <w:szCs w:val="21"/>
        </w:rPr>
        <w:t xml:space="preserve"> Microsoft Word 2007 or above</w:t>
      </w:r>
    </w:p>
    <w:p w14:paraId="1AB9399D" w14:textId="7B38DC5A" w:rsidR="00A658C9" w:rsidRDefault="00A658C9" w:rsidP="00A658C9">
      <w:pPr>
        <w:ind w:left="720"/>
        <w:rPr>
          <w:rFonts w:ascii="Arial" w:hAnsi="Arial" w:cs="Arial"/>
          <w:i/>
          <w:sz w:val="21"/>
          <w:szCs w:val="21"/>
        </w:rPr>
      </w:pPr>
      <w:r w:rsidRPr="00A658C9">
        <w:rPr>
          <w:rFonts w:ascii="Arial" w:hAnsi="Arial" w:cs="Arial"/>
          <w:i/>
          <w:sz w:val="21"/>
          <w:szCs w:val="21"/>
        </w:rPr>
        <w:t>9</w:t>
      </w:r>
      <w:r>
        <w:rPr>
          <w:rFonts w:ascii="Arial" w:hAnsi="Arial" w:cs="Arial"/>
          <w:i/>
          <w:sz w:val="21"/>
          <w:szCs w:val="21"/>
        </w:rPr>
        <w:t>.</w:t>
      </w:r>
      <w:r w:rsidRPr="00A658C9">
        <w:rPr>
          <w:rFonts w:ascii="Arial" w:hAnsi="Arial" w:cs="Arial"/>
          <w:i/>
          <w:sz w:val="21"/>
          <w:szCs w:val="21"/>
        </w:rPr>
        <w:t xml:space="preserve"> Microsoft Windows XP or above</w:t>
      </w:r>
    </w:p>
    <w:p w14:paraId="26874147" w14:textId="1D211F44" w:rsidR="00B16FBB" w:rsidRPr="0010211B" w:rsidRDefault="005D303B" w:rsidP="0010211B">
      <w:pPr>
        <w:numPr>
          <w:ilvl w:val="0"/>
          <w:numId w:val="8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 xml:space="preserve">Kênh </w:t>
      </w:r>
      <w:r w:rsidR="003C237B">
        <w:rPr>
          <w:rFonts w:ascii="Arial" w:hAnsi="Arial" w:cs="Arial"/>
          <w:sz w:val="21"/>
          <w:szCs w:val="21"/>
        </w:rPr>
        <w:t>t</w:t>
      </w:r>
      <w:r w:rsidR="004276B1">
        <w:rPr>
          <w:rFonts w:ascii="Arial" w:hAnsi="Arial" w:cs="Arial"/>
          <w:sz w:val="21"/>
          <w:szCs w:val="21"/>
        </w:rPr>
        <w:t>rao đổi thông tin giữa thầ</w:t>
      </w:r>
      <w:r w:rsidR="00B16FBB" w:rsidRPr="0010211B">
        <w:rPr>
          <w:rFonts w:ascii="Arial" w:hAnsi="Arial" w:cs="Arial"/>
          <w:sz w:val="21"/>
          <w:szCs w:val="21"/>
        </w:rPr>
        <w:t xml:space="preserve">y và trò </w:t>
      </w:r>
      <w:r w:rsidR="00B16FBB" w:rsidRPr="0010211B">
        <w:rPr>
          <w:rFonts w:ascii="Arial" w:hAnsi="Arial" w:cs="Arial"/>
          <w:i/>
          <w:sz w:val="21"/>
          <w:szCs w:val="21"/>
        </w:rPr>
        <w:t>(kể cả việc nộp bài, cho điểm, nhận xét…)</w:t>
      </w:r>
    </w:p>
    <w:p w14:paraId="2DDFF9BD" w14:textId="77777777" w:rsidR="00D97FF5" w:rsidRDefault="005D303B" w:rsidP="00696D2E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Communication channels </w:t>
      </w:r>
      <w:r w:rsidR="00331396" w:rsidRPr="0010211B">
        <w:rPr>
          <w:rFonts w:ascii="Arial" w:hAnsi="Arial" w:cs="Arial"/>
          <w:i/>
          <w:sz w:val="21"/>
          <w:szCs w:val="21"/>
        </w:rPr>
        <w:t>among lecturers and students (includi</w:t>
      </w:r>
      <w:r w:rsidR="004276B1">
        <w:rPr>
          <w:rFonts w:ascii="Arial" w:hAnsi="Arial" w:cs="Arial"/>
          <w:i/>
          <w:sz w:val="21"/>
          <w:szCs w:val="21"/>
        </w:rPr>
        <w:t>ng submitting assignments, marking</w:t>
      </w:r>
      <w:r w:rsidR="00331396" w:rsidRPr="0010211B">
        <w:rPr>
          <w:rFonts w:ascii="Arial" w:hAnsi="Arial" w:cs="Arial"/>
          <w:i/>
          <w:sz w:val="21"/>
          <w:szCs w:val="21"/>
        </w:rPr>
        <w:t>, and giving comment)</w:t>
      </w:r>
    </w:p>
    <w:p w14:paraId="047CA34D" w14:textId="53027F89" w:rsidR="00D0114D" w:rsidRPr="00A9739A" w:rsidRDefault="00A9739A" w:rsidP="00A9739A">
      <w:pPr>
        <w:ind w:firstLine="284"/>
        <w:rPr>
          <w:rFonts w:ascii="Arial" w:hAnsi="Arial" w:cs="Arial"/>
          <w:bCs/>
          <w:i/>
          <w:sz w:val="21"/>
          <w:szCs w:val="21"/>
        </w:rPr>
      </w:pPr>
      <w:r w:rsidRPr="00A9739A">
        <w:rPr>
          <w:rFonts w:ascii="Arial" w:hAnsi="Arial" w:cs="Arial"/>
          <w:bCs/>
          <w:i/>
          <w:sz w:val="21"/>
          <w:szCs w:val="21"/>
        </w:rPr>
        <w:t>LMS</w:t>
      </w:r>
      <w:r w:rsidR="00136DF7">
        <w:rPr>
          <w:rFonts w:ascii="Arial" w:hAnsi="Arial" w:cs="Arial"/>
          <w:bCs/>
          <w:i/>
          <w:sz w:val="21"/>
          <w:szCs w:val="21"/>
        </w:rPr>
        <w:t>, Zalo</w:t>
      </w:r>
    </w:p>
    <w:p w14:paraId="5B18E585" w14:textId="77777777" w:rsidR="00136DF7" w:rsidRDefault="00136DF7">
      <w:pPr>
        <w:rPr>
          <w:rFonts w:ascii="Arial" w:hAnsi="Arial" w:cs="Arial"/>
          <w:b/>
          <w:i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</w:rPr>
        <w:br w:type="page"/>
      </w:r>
    </w:p>
    <w:p w14:paraId="3C917A12" w14:textId="61FA5196" w:rsidR="00D0114D" w:rsidRDefault="00D0114D" w:rsidP="00D0114D">
      <w:pPr>
        <w:rPr>
          <w:rFonts w:ascii="Arial" w:hAnsi="Arial" w:cs="Arial"/>
          <w:b/>
          <w:i/>
          <w:sz w:val="21"/>
          <w:szCs w:val="21"/>
        </w:rPr>
      </w:pPr>
      <w:r w:rsidRPr="00D516FE">
        <w:rPr>
          <w:rFonts w:ascii="Arial" w:hAnsi="Arial" w:cs="Arial"/>
          <w:b/>
          <w:i/>
          <w:sz w:val="21"/>
          <w:szCs w:val="21"/>
        </w:rPr>
        <w:lastRenderedPageBreak/>
        <w:t>10.</w:t>
      </w:r>
      <w:r>
        <w:rPr>
          <w:rFonts w:ascii="Arial" w:hAnsi="Arial" w:cs="Arial"/>
          <w:b/>
          <w:i/>
          <w:sz w:val="21"/>
          <w:szCs w:val="21"/>
        </w:rPr>
        <w:t xml:space="preserve"> </w:t>
      </w:r>
      <w:r w:rsidRPr="00D516FE">
        <w:rPr>
          <w:rFonts w:ascii="Arial" w:hAnsi="Arial" w:cs="Arial"/>
          <w:b/>
          <w:i/>
          <w:sz w:val="21"/>
          <w:szCs w:val="21"/>
        </w:rPr>
        <w:t>Lịch</w:t>
      </w:r>
      <w:r>
        <w:rPr>
          <w:rFonts w:ascii="Arial" w:hAnsi="Arial" w:cs="Arial"/>
          <w:b/>
          <w:i/>
          <w:sz w:val="21"/>
          <w:szCs w:val="21"/>
        </w:rPr>
        <w:t xml:space="preserve"> triển khai môn học</w:t>
      </w:r>
    </w:p>
    <w:p w14:paraId="3404C7C0" w14:textId="77777777" w:rsidR="00D0114D" w:rsidRPr="0010211B" w:rsidRDefault="00D0114D" w:rsidP="00696D2E">
      <w:pPr>
        <w:ind w:left="284"/>
        <w:rPr>
          <w:rFonts w:ascii="Arial" w:hAnsi="Arial" w:cs="Arial"/>
          <w:i/>
          <w:sz w:val="21"/>
          <w:szCs w:val="21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1310"/>
        <w:gridCol w:w="3489"/>
        <w:gridCol w:w="1359"/>
        <w:gridCol w:w="1752"/>
        <w:gridCol w:w="886"/>
      </w:tblGrid>
      <w:tr w:rsidR="00D0114D" w:rsidRPr="0032576B" w14:paraId="5290FC11" w14:textId="77777777" w:rsidTr="00C14B16">
        <w:trPr>
          <w:trHeight w:val="555"/>
          <w:jc w:val="center"/>
        </w:trPr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6FE7F8" w14:textId="77777777" w:rsidR="00D0114D" w:rsidRPr="0032576B" w:rsidRDefault="00D0114D" w:rsidP="00F10485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Slot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22D90D" w14:textId="77777777" w:rsidR="00D0114D" w:rsidRPr="0032576B" w:rsidRDefault="00D0114D" w:rsidP="00F10485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Week</w:t>
            </w:r>
          </w:p>
        </w:tc>
        <w:tc>
          <w:tcPr>
            <w:tcW w:w="348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EDBE43" w14:textId="77777777" w:rsidR="00D0114D" w:rsidRPr="0032576B" w:rsidRDefault="00D0114D" w:rsidP="00F10485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 xml:space="preserve">Chapter -Topic -Content </w:t>
            </w:r>
          </w:p>
        </w:tc>
        <w:tc>
          <w:tcPr>
            <w:tcW w:w="1359" w:type="dxa"/>
            <w:shd w:val="clear" w:color="auto" w:fill="auto"/>
            <w:vAlign w:val="center"/>
            <w:hideMark/>
          </w:tcPr>
          <w:p w14:paraId="50A8D19A" w14:textId="77777777" w:rsidR="00D0114D" w:rsidRPr="0032576B" w:rsidRDefault="00D0114D" w:rsidP="00F10485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Assessment</w:t>
            </w:r>
          </w:p>
        </w:tc>
        <w:tc>
          <w:tcPr>
            <w:tcW w:w="1752" w:type="dxa"/>
            <w:shd w:val="clear" w:color="auto" w:fill="auto"/>
            <w:vAlign w:val="center"/>
            <w:hideMark/>
          </w:tcPr>
          <w:p w14:paraId="777DE2CC" w14:textId="77777777" w:rsidR="00D0114D" w:rsidRPr="0032576B" w:rsidRDefault="00D0114D" w:rsidP="00F10485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Assignment</w:t>
            </w:r>
            <w:r w:rsidRPr="0032576B">
              <w:rPr>
                <w:i/>
                <w:iCs/>
                <w:color w:val="000000"/>
              </w:rPr>
              <w:br/>
              <w:t>Homework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14:paraId="3372B4DB" w14:textId="77777777" w:rsidR="00D0114D" w:rsidRPr="0032576B" w:rsidRDefault="00D0114D" w:rsidP="00F10485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Note</w:t>
            </w:r>
          </w:p>
        </w:tc>
      </w:tr>
      <w:tr w:rsidR="00C14B16" w:rsidRPr="0032576B" w14:paraId="35110E81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  <w:hideMark/>
          </w:tcPr>
          <w:p w14:paraId="1F22EF18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1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1A3B3A2C" w14:textId="11D29523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AF139B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7</w:t>
            </w:r>
            <w:r w:rsidRPr="00AF139B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/0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5</w:t>
            </w:r>
            <w:r w:rsidRPr="00AF139B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/2023</w:t>
            </w:r>
          </w:p>
        </w:tc>
        <w:tc>
          <w:tcPr>
            <w:tcW w:w="3489" w:type="dxa"/>
            <w:shd w:val="clear" w:color="auto" w:fill="auto"/>
            <w:hideMark/>
          </w:tcPr>
          <w:p w14:paraId="6D336447" w14:textId="674440B7" w:rsidR="00C14B16" w:rsidRPr="0032576B" w:rsidRDefault="00C14B16" w:rsidP="00C14B16">
            <w:pPr>
              <w:pStyle w:val="ListParagraph"/>
              <w:numPr>
                <w:ilvl w:val="0"/>
                <w:numId w:val="14"/>
              </w:numPr>
              <w:ind w:left="234" w:hanging="270"/>
              <w:jc w:val="both"/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Orientation</w:t>
            </w:r>
          </w:p>
        </w:tc>
        <w:tc>
          <w:tcPr>
            <w:tcW w:w="1359" w:type="dxa"/>
            <w:shd w:val="clear" w:color="auto" w:fill="auto"/>
            <w:hideMark/>
          </w:tcPr>
          <w:p w14:paraId="679ADDC5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  <w:tc>
          <w:tcPr>
            <w:tcW w:w="1752" w:type="dxa"/>
            <w:shd w:val="clear" w:color="auto" w:fill="auto"/>
            <w:hideMark/>
          </w:tcPr>
          <w:p w14:paraId="3B3AB0A6" w14:textId="53EF43A0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6" w:type="dxa"/>
            <w:shd w:val="clear" w:color="auto" w:fill="auto"/>
            <w:hideMark/>
          </w:tcPr>
          <w:p w14:paraId="5597A13A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</w:tr>
      <w:tr w:rsidR="00C14B16" w:rsidRPr="0032576B" w14:paraId="08AA2BD5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  <w:hideMark/>
          </w:tcPr>
          <w:p w14:paraId="6A663BEF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2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6F162E31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3489" w:type="dxa"/>
            <w:shd w:val="clear" w:color="auto" w:fill="auto"/>
            <w:hideMark/>
          </w:tcPr>
          <w:p w14:paraId="230F1EA1" w14:textId="05753607" w:rsidR="00C14B16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Bubble sort algorithm</w:t>
            </w:r>
          </w:p>
          <w:p w14:paraId="40F6FCFF" w14:textId="1616D850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Binary search algorithm</w:t>
            </w:r>
          </w:p>
        </w:tc>
        <w:tc>
          <w:tcPr>
            <w:tcW w:w="1359" w:type="dxa"/>
            <w:shd w:val="clear" w:color="auto" w:fill="auto"/>
            <w:hideMark/>
          </w:tcPr>
          <w:p w14:paraId="5E548B64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  <w:tc>
          <w:tcPr>
            <w:tcW w:w="1752" w:type="dxa"/>
            <w:shd w:val="clear" w:color="auto" w:fill="auto"/>
            <w:hideMark/>
          </w:tcPr>
          <w:p w14:paraId="21E01112" w14:textId="77777777" w:rsidR="00C14B16" w:rsidRDefault="00C14B16" w:rsidP="00C14B16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1579B"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Pr="0001579B">
              <w:rPr>
                <w:rFonts w:ascii="Arial" w:hAnsi="Arial" w:cs="Arial"/>
                <w:color w:val="000000"/>
                <w:sz w:val="21"/>
                <w:szCs w:val="21"/>
              </w:rPr>
              <w:t>Letter and character count</w:t>
            </w:r>
          </w:p>
          <w:p w14:paraId="2BFBAE5D" w14:textId="77777777" w:rsidR="00C14B16" w:rsidRDefault="00C14B16" w:rsidP="00C14B16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01579B">
              <w:rPr>
                <w:rFonts w:ascii="Arial" w:hAnsi="Arial" w:cs="Arial"/>
                <w:color w:val="000000"/>
                <w:sz w:val="21"/>
                <w:szCs w:val="21"/>
              </w:rPr>
              <w:t>Quick sort algorithm</w:t>
            </w:r>
          </w:p>
          <w:p w14:paraId="715D02EB" w14:textId="77777777" w:rsidR="00C14B16" w:rsidRDefault="00C14B16" w:rsidP="00C14B16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Change base number system (16, 10, 2) program</w:t>
            </w:r>
          </w:p>
          <w:p w14:paraId="6C74637A" w14:textId="4D0C94D6" w:rsidR="00C14B16" w:rsidRPr="007914AE" w:rsidRDefault="00C14B16" w:rsidP="00C14B16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01579B">
              <w:rPr>
                <w:rFonts w:ascii="Arial" w:hAnsi="Arial" w:cs="Arial"/>
                <w:color w:val="000000"/>
                <w:sz w:val="21"/>
                <w:szCs w:val="21"/>
              </w:rPr>
              <w:t>Linear search.</w:t>
            </w:r>
          </w:p>
        </w:tc>
        <w:tc>
          <w:tcPr>
            <w:tcW w:w="886" w:type="dxa"/>
            <w:shd w:val="clear" w:color="auto" w:fill="auto"/>
            <w:hideMark/>
          </w:tcPr>
          <w:p w14:paraId="48192B97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</w:tr>
      <w:tr w:rsidR="00C14B16" w:rsidRPr="0032576B" w14:paraId="5DA3AE66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  <w:hideMark/>
          </w:tcPr>
          <w:p w14:paraId="0360340B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3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1CB93D2D" w14:textId="3E8C1190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14/05/2023</w:t>
            </w:r>
          </w:p>
        </w:tc>
        <w:tc>
          <w:tcPr>
            <w:tcW w:w="3489" w:type="dxa"/>
            <w:shd w:val="clear" w:color="auto" w:fill="auto"/>
            <w:hideMark/>
          </w:tcPr>
          <w:p w14:paraId="096C9D26" w14:textId="55C9DBCE" w:rsidR="00C14B16" w:rsidRPr="0032576B" w:rsidRDefault="00C14B16" w:rsidP="00C14B16">
            <w:r w:rsidRPr="0001579B"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Pr="0001579B">
              <w:rPr>
                <w:rFonts w:ascii="Arial" w:hAnsi="Arial" w:cs="Arial"/>
                <w:color w:val="000000"/>
                <w:sz w:val="21"/>
                <w:szCs w:val="21"/>
              </w:rPr>
              <w:t>Create a Java console program to manage Candidates of company</w:t>
            </w:r>
          </w:p>
        </w:tc>
        <w:tc>
          <w:tcPr>
            <w:tcW w:w="1359" w:type="dxa"/>
            <w:shd w:val="clear" w:color="auto" w:fill="auto"/>
            <w:hideMark/>
          </w:tcPr>
          <w:p w14:paraId="26D57E51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  <w:tc>
          <w:tcPr>
            <w:tcW w:w="1752" w:type="dxa"/>
            <w:vMerge w:val="restart"/>
            <w:shd w:val="clear" w:color="auto" w:fill="auto"/>
            <w:hideMark/>
          </w:tcPr>
          <w:p w14:paraId="6AA3D09F" w14:textId="77777777" w:rsidR="00C14B16" w:rsidRPr="0032576B" w:rsidRDefault="00C14B16" w:rsidP="00C14B16">
            <w:pPr>
              <w:jc w:val="both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Memory cache management program</w:t>
            </w:r>
          </w:p>
          <w:p w14:paraId="29875E6C" w14:textId="77777777" w:rsidR="00C14B16" w:rsidRPr="00315E8B" w:rsidRDefault="00C14B16" w:rsidP="00C14B16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  <w:p w14:paraId="675BB626" w14:textId="493E15F9" w:rsidR="00C14B16" w:rsidRPr="0032576B" w:rsidRDefault="00C14B16" w:rsidP="00C14B16">
            <w:pPr>
              <w:jc w:val="both"/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  </w:t>
            </w:r>
          </w:p>
        </w:tc>
        <w:tc>
          <w:tcPr>
            <w:tcW w:w="886" w:type="dxa"/>
            <w:shd w:val="clear" w:color="auto" w:fill="auto"/>
            <w:hideMark/>
          </w:tcPr>
          <w:p w14:paraId="4467D002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</w:tr>
      <w:tr w:rsidR="00C14B16" w:rsidRPr="0032576B" w14:paraId="76151976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  <w:hideMark/>
          </w:tcPr>
          <w:p w14:paraId="6B665871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4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505BDBA3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3489" w:type="dxa"/>
            <w:shd w:val="clear" w:color="auto" w:fill="auto"/>
            <w:hideMark/>
          </w:tcPr>
          <w:p w14:paraId="413F0A18" w14:textId="6CB5B6FC" w:rsidR="00C14B16" w:rsidRPr="00315E8B" w:rsidRDefault="00C14B16" w:rsidP="00C14B16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Mentor review 1/ Assessment 1</w:t>
            </w:r>
          </w:p>
          <w:p w14:paraId="6F05EE54" w14:textId="2A731023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Memory cache management program</w:t>
            </w:r>
          </w:p>
        </w:tc>
        <w:tc>
          <w:tcPr>
            <w:tcW w:w="1359" w:type="dxa"/>
            <w:shd w:val="clear" w:color="auto" w:fill="auto"/>
            <w:hideMark/>
          </w:tcPr>
          <w:p w14:paraId="5194FEDB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  <w:tc>
          <w:tcPr>
            <w:tcW w:w="1752" w:type="dxa"/>
            <w:vMerge/>
            <w:shd w:val="clear" w:color="auto" w:fill="auto"/>
            <w:hideMark/>
          </w:tcPr>
          <w:p w14:paraId="5C01F897" w14:textId="5EEAA409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886" w:type="dxa"/>
            <w:shd w:val="clear" w:color="auto" w:fill="auto"/>
            <w:hideMark/>
          </w:tcPr>
          <w:p w14:paraId="52AA9B4F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</w:tr>
      <w:tr w:rsidR="00C14B16" w:rsidRPr="0032576B" w14:paraId="6CDA96C9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</w:tcPr>
          <w:p w14:paraId="406881D0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5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0448D85D" w14:textId="483DC405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21/05/2023</w:t>
            </w:r>
          </w:p>
        </w:tc>
        <w:tc>
          <w:tcPr>
            <w:tcW w:w="3489" w:type="dxa"/>
            <w:shd w:val="clear" w:color="auto" w:fill="auto"/>
            <w:hideMark/>
          </w:tcPr>
          <w:p w14:paraId="79A12C6B" w14:textId="32DEC675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6849C4">
              <w:rPr>
                <w:rFonts w:ascii="Arial" w:hAnsi="Arial" w:cs="Arial"/>
                <w:color w:val="000000"/>
                <w:sz w:val="21"/>
                <w:szCs w:val="21"/>
              </w:rPr>
              <w:t>Create a Java console program to manage a Fruit Shop (Product and Shopping).</w:t>
            </w:r>
          </w:p>
        </w:tc>
        <w:tc>
          <w:tcPr>
            <w:tcW w:w="1359" w:type="dxa"/>
            <w:shd w:val="clear" w:color="auto" w:fill="auto"/>
            <w:hideMark/>
          </w:tcPr>
          <w:p w14:paraId="3731ED66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  <w:tc>
          <w:tcPr>
            <w:tcW w:w="1752" w:type="dxa"/>
            <w:vMerge w:val="restart"/>
            <w:shd w:val="clear" w:color="auto" w:fill="auto"/>
            <w:hideMark/>
          </w:tcPr>
          <w:p w14:paraId="116D2485" w14:textId="31F6185C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Create a Java console program to manage students.</w:t>
            </w:r>
          </w:p>
        </w:tc>
        <w:tc>
          <w:tcPr>
            <w:tcW w:w="886" w:type="dxa"/>
            <w:shd w:val="clear" w:color="auto" w:fill="auto"/>
            <w:hideMark/>
          </w:tcPr>
          <w:p w14:paraId="231EBA37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</w:tr>
      <w:tr w:rsidR="00C14B16" w:rsidRPr="0032576B" w14:paraId="53BA572A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</w:tcPr>
          <w:p w14:paraId="18D78FD0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6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20B4DC88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3489" w:type="dxa"/>
            <w:shd w:val="clear" w:color="auto" w:fill="auto"/>
            <w:hideMark/>
          </w:tcPr>
          <w:p w14:paraId="1A9353F9" w14:textId="77777777" w:rsidR="00C14B16" w:rsidRPr="00315E8B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6849C4">
              <w:rPr>
                <w:rFonts w:ascii="Arial" w:hAnsi="Arial" w:cs="Arial"/>
                <w:color w:val="000000"/>
                <w:sz w:val="21"/>
                <w:szCs w:val="21"/>
              </w:rPr>
              <w:t>Create a Java console program to manage a Fruit Shop (Product and Shopping).</w:t>
            </w:r>
          </w:p>
          <w:p w14:paraId="557D0933" w14:textId="27704EFF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1359" w:type="dxa"/>
            <w:shd w:val="clear" w:color="auto" w:fill="auto"/>
            <w:hideMark/>
          </w:tcPr>
          <w:p w14:paraId="38D6C16B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  <w:tc>
          <w:tcPr>
            <w:tcW w:w="1752" w:type="dxa"/>
            <w:vMerge/>
            <w:shd w:val="clear" w:color="auto" w:fill="auto"/>
            <w:hideMark/>
          </w:tcPr>
          <w:p w14:paraId="21C7022F" w14:textId="04B5AA16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886" w:type="dxa"/>
            <w:shd w:val="clear" w:color="auto" w:fill="auto"/>
            <w:hideMark/>
          </w:tcPr>
          <w:p w14:paraId="6AAB9685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</w:tr>
      <w:tr w:rsidR="00C14B16" w:rsidRPr="0032576B" w14:paraId="5DFE8A62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</w:tcPr>
          <w:p w14:paraId="2EAEC0D9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7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0495C1E5" w14:textId="77777777" w:rsidR="00C14B16" w:rsidRDefault="00C14B16" w:rsidP="00C14B16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28/05/2023</w:t>
            </w:r>
          </w:p>
          <w:p w14:paraId="01290F77" w14:textId="22AB8950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3489" w:type="dxa"/>
            <w:shd w:val="clear" w:color="auto" w:fill="auto"/>
          </w:tcPr>
          <w:p w14:paraId="1F42F869" w14:textId="70C78D5C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 Mentor review 2/Progress Assessment 2</w:t>
            </w:r>
          </w:p>
        </w:tc>
        <w:tc>
          <w:tcPr>
            <w:tcW w:w="1359" w:type="dxa"/>
            <w:shd w:val="clear" w:color="auto" w:fill="auto"/>
            <w:hideMark/>
          </w:tcPr>
          <w:p w14:paraId="6740A61D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  <w:tc>
          <w:tcPr>
            <w:tcW w:w="1752" w:type="dxa"/>
            <w:vMerge w:val="restart"/>
            <w:shd w:val="clear" w:color="auto" w:fill="auto"/>
          </w:tcPr>
          <w:p w14:paraId="73794DB8" w14:textId="77777777" w:rsidR="00C14B16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9963B3">
              <w:rPr>
                <w:rFonts w:ascii="Arial" w:hAnsi="Arial" w:cs="Arial"/>
                <w:color w:val="000000"/>
                <w:sz w:val="21"/>
                <w:szCs w:val="21"/>
              </w:rPr>
              <w:t>Create a Java console program to normalize text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(cont’d)</w:t>
            </w:r>
            <w:r w:rsidRPr="00592888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</w:p>
          <w:p w14:paraId="0FA77559" w14:textId="77777777" w:rsidR="00C14B16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592888">
              <w:rPr>
                <w:rFonts w:ascii="Arial" w:hAnsi="Arial" w:cs="Arial"/>
                <w:color w:val="000000"/>
                <w:sz w:val="21"/>
                <w:szCs w:val="21"/>
              </w:rPr>
              <w:t>Solving the equation, find the square numbers, even numbers, and odd numbers</w:t>
            </w:r>
          </w:p>
          <w:p w14:paraId="264D8138" w14:textId="77777777" w:rsidR="00C14B16" w:rsidRPr="00315E8B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592888">
              <w:rPr>
                <w:rFonts w:ascii="Arial" w:hAnsi="Arial" w:cs="Arial"/>
                <w:color w:val="000000"/>
                <w:sz w:val="21"/>
                <w:szCs w:val="21"/>
              </w:rPr>
              <w:t>Write a program to manage the geographic.</w:t>
            </w:r>
          </w:p>
          <w:p w14:paraId="3631A74D" w14:textId="0663096E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6" w:type="dxa"/>
            <w:shd w:val="clear" w:color="auto" w:fill="auto"/>
            <w:hideMark/>
          </w:tcPr>
          <w:p w14:paraId="29EC0167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</w:tr>
      <w:tr w:rsidR="00C14B16" w:rsidRPr="0032576B" w14:paraId="33A15178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</w:tcPr>
          <w:p w14:paraId="090FB3C3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8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3A6FF15E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3489" w:type="dxa"/>
            <w:shd w:val="clear" w:color="auto" w:fill="auto"/>
          </w:tcPr>
          <w:p w14:paraId="738B7F75" w14:textId="0921B1FC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 Create a Java console program to normalize text.</w:t>
            </w:r>
          </w:p>
        </w:tc>
        <w:tc>
          <w:tcPr>
            <w:tcW w:w="1359" w:type="dxa"/>
            <w:shd w:val="clear" w:color="auto" w:fill="auto"/>
            <w:hideMark/>
          </w:tcPr>
          <w:p w14:paraId="49A5A350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  <w:tc>
          <w:tcPr>
            <w:tcW w:w="1752" w:type="dxa"/>
            <w:vMerge/>
            <w:shd w:val="clear" w:color="auto" w:fill="auto"/>
          </w:tcPr>
          <w:p w14:paraId="72771EFB" w14:textId="7253F699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886" w:type="dxa"/>
            <w:shd w:val="clear" w:color="auto" w:fill="auto"/>
            <w:hideMark/>
          </w:tcPr>
          <w:p w14:paraId="5EEC8B1A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</w:tr>
      <w:tr w:rsidR="00C14B16" w:rsidRPr="0032576B" w14:paraId="3D8FBCB6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</w:tcPr>
          <w:p w14:paraId="4EBF2715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9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164B3D34" w14:textId="1F711CF3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04/06/2023</w:t>
            </w:r>
          </w:p>
        </w:tc>
        <w:tc>
          <w:tcPr>
            <w:tcW w:w="3489" w:type="dxa"/>
            <w:shd w:val="clear" w:color="auto" w:fill="auto"/>
          </w:tcPr>
          <w:p w14:paraId="5F77AEEF" w14:textId="36F3AB53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Develop a computer program</w:t>
            </w:r>
          </w:p>
        </w:tc>
        <w:tc>
          <w:tcPr>
            <w:tcW w:w="1359" w:type="dxa"/>
            <w:shd w:val="clear" w:color="auto" w:fill="auto"/>
            <w:hideMark/>
          </w:tcPr>
          <w:p w14:paraId="0D7EE5C3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  <w:tc>
          <w:tcPr>
            <w:tcW w:w="1752" w:type="dxa"/>
            <w:vMerge w:val="restart"/>
            <w:shd w:val="clear" w:color="auto" w:fill="auto"/>
          </w:tcPr>
          <w:p w14:paraId="20978FB1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  <w:p w14:paraId="71703B76" w14:textId="77777777" w:rsidR="00C14B16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963B3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9963B3">
              <w:rPr>
                <w:rFonts w:ascii="Arial" w:hAnsi="Arial" w:cs="Arial"/>
                <w:color w:val="000000"/>
                <w:sz w:val="21"/>
                <w:szCs w:val="21"/>
              </w:rPr>
              <w:t>Sort one-dimensional array with bubble sort algorithm</w:t>
            </w:r>
          </w:p>
          <w:p w14:paraId="79A6069D" w14:textId="77777777" w:rsidR="00C14B16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9963B3">
              <w:rPr>
                <w:rFonts w:ascii="Arial" w:hAnsi="Arial" w:cs="Arial"/>
                <w:color w:val="000000"/>
                <w:sz w:val="21"/>
                <w:szCs w:val="21"/>
              </w:rPr>
              <w:t>Doctor management program</w:t>
            </w:r>
          </w:p>
          <w:p w14:paraId="584122A2" w14:textId="7158B2D6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7914AE">
              <w:rPr>
                <w:rFonts w:ascii="Arial" w:hAnsi="Arial" w:cs="Arial"/>
                <w:sz w:val="21"/>
                <w:szCs w:val="21"/>
              </w:rPr>
              <w:t>User management system</w:t>
            </w:r>
          </w:p>
        </w:tc>
        <w:tc>
          <w:tcPr>
            <w:tcW w:w="886" w:type="dxa"/>
            <w:shd w:val="clear" w:color="auto" w:fill="auto"/>
            <w:hideMark/>
          </w:tcPr>
          <w:p w14:paraId="55DA94EA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</w:tr>
      <w:tr w:rsidR="00C14B16" w:rsidRPr="0032576B" w14:paraId="298272FC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</w:tcPr>
          <w:p w14:paraId="4E475494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10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21849007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3489" w:type="dxa"/>
            <w:shd w:val="clear" w:color="auto" w:fill="auto"/>
          </w:tcPr>
          <w:p w14:paraId="3D005EF4" w14:textId="77777777" w:rsidR="00C14B16" w:rsidRPr="00315E8B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Develop the Contact Management Program</w:t>
            </w:r>
          </w:p>
          <w:p w14:paraId="75962359" w14:textId="52477B46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9" w:type="dxa"/>
            <w:shd w:val="clear" w:color="auto" w:fill="auto"/>
            <w:hideMark/>
          </w:tcPr>
          <w:p w14:paraId="1BD70020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  <w:tc>
          <w:tcPr>
            <w:tcW w:w="1752" w:type="dxa"/>
            <w:vMerge/>
            <w:shd w:val="clear" w:color="auto" w:fill="auto"/>
          </w:tcPr>
          <w:p w14:paraId="222C8998" w14:textId="64C848D3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886" w:type="dxa"/>
            <w:shd w:val="clear" w:color="auto" w:fill="auto"/>
            <w:hideMark/>
          </w:tcPr>
          <w:p w14:paraId="21A74804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</w:tr>
      <w:tr w:rsidR="00C14B16" w:rsidRPr="0032576B" w14:paraId="7FBA4755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</w:tcPr>
          <w:p w14:paraId="0C81E380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11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6E015095" w14:textId="5CBBC64E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11/06/2023</w:t>
            </w:r>
          </w:p>
        </w:tc>
        <w:tc>
          <w:tcPr>
            <w:tcW w:w="3489" w:type="dxa"/>
            <w:shd w:val="clear" w:color="auto" w:fill="auto"/>
          </w:tcPr>
          <w:p w14:paraId="2DC6D17D" w14:textId="77777777" w:rsidR="00C14B16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Mentor review 3/Progress Assessment 3</w:t>
            </w:r>
          </w:p>
          <w:p w14:paraId="437D4EFA" w14:textId="3F5F75A9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Program to manage worker information</w:t>
            </w:r>
          </w:p>
        </w:tc>
        <w:tc>
          <w:tcPr>
            <w:tcW w:w="1359" w:type="dxa"/>
            <w:shd w:val="clear" w:color="auto" w:fill="auto"/>
            <w:hideMark/>
          </w:tcPr>
          <w:p w14:paraId="394BA78F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 </w:t>
            </w:r>
          </w:p>
        </w:tc>
        <w:tc>
          <w:tcPr>
            <w:tcW w:w="1752" w:type="dxa"/>
            <w:vMerge w:val="restart"/>
            <w:shd w:val="clear" w:color="auto" w:fill="auto"/>
          </w:tcPr>
          <w:p w14:paraId="386EEF8B" w14:textId="77777777" w:rsidR="00C14B16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963B3"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Pr="009963B3">
              <w:rPr>
                <w:rFonts w:ascii="Arial" w:hAnsi="Arial" w:cs="Arial"/>
                <w:color w:val="000000"/>
                <w:sz w:val="21"/>
                <w:szCs w:val="21"/>
              </w:rPr>
              <w:t>Write program dictionary</w:t>
            </w:r>
          </w:p>
          <w:p w14:paraId="12E87F77" w14:textId="77777777" w:rsidR="00C14B16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9963B3">
              <w:rPr>
                <w:rFonts w:ascii="Arial" w:hAnsi="Arial" w:cs="Arial"/>
                <w:color w:val="000000"/>
                <w:sz w:val="21"/>
                <w:szCs w:val="21"/>
              </w:rPr>
              <w:t>The program handles files</w:t>
            </w:r>
          </w:p>
          <w:p w14:paraId="7C6EB525" w14:textId="77777777" w:rsidR="00C14B16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9963B3">
              <w:rPr>
                <w:rFonts w:ascii="Arial" w:hAnsi="Arial" w:cs="Arial"/>
                <w:color w:val="000000"/>
                <w:sz w:val="21"/>
                <w:szCs w:val="21"/>
              </w:rPr>
              <w:t xml:space="preserve">Create a program to calculate </w:t>
            </w:r>
            <w:r w:rsidRPr="009963B3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perimeter and area</w:t>
            </w:r>
          </w:p>
          <w:p w14:paraId="2667F184" w14:textId="3E284022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  <w:r>
              <w:t xml:space="preserve"> </w:t>
            </w:r>
            <w:r w:rsidRPr="009963B3">
              <w:rPr>
                <w:rFonts w:ascii="Arial" w:hAnsi="Arial" w:cs="Arial"/>
                <w:color w:val="000000"/>
                <w:sz w:val="21"/>
                <w:szCs w:val="21"/>
              </w:rPr>
              <w:t>Input, sort and display student information</w:t>
            </w:r>
          </w:p>
        </w:tc>
        <w:tc>
          <w:tcPr>
            <w:tcW w:w="886" w:type="dxa"/>
            <w:shd w:val="clear" w:color="auto" w:fill="auto"/>
            <w:hideMark/>
          </w:tcPr>
          <w:p w14:paraId="7CA92340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lastRenderedPageBreak/>
              <w:t> </w:t>
            </w:r>
          </w:p>
        </w:tc>
      </w:tr>
      <w:tr w:rsidR="00C14B16" w:rsidRPr="0032576B" w14:paraId="0E038023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</w:tcPr>
          <w:p w14:paraId="284F761A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12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0B727E6B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3489" w:type="dxa"/>
            <w:shd w:val="clear" w:color="auto" w:fill="auto"/>
          </w:tcPr>
          <w:p w14:paraId="4C31B8A6" w14:textId="77777777" w:rsidR="00C14B16" w:rsidRPr="00315E8B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Create a program to analyze file path.</w:t>
            </w:r>
          </w:p>
          <w:p w14:paraId="42688079" w14:textId="2A85937E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Input and display Person Info</w:t>
            </w:r>
          </w:p>
        </w:tc>
        <w:tc>
          <w:tcPr>
            <w:tcW w:w="1359" w:type="dxa"/>
            <w:shd w:val="clear" w:color="auto" w:fill="auto"/>
          </w:tcPr>
          <w:p w14:paraId="3E15853D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1752" w:type="dxa"/>
            <w:vMerge/>
            <w:shd w:val="clear" w:color="auto" w:fill="auto"/>
          </w:tcPr>
          <w:p w14:paraId="5AA5427C" w14:textId="64EE6184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886" w:type="dxa"/>
            <w:shd w:val="clear" w:color="auto" w:fill="auto"/>
          </w:tcPr>
          <w:p w14:paraId="10F47A46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</w:tr>
      <w:tr w:rsidR="00C14B16" w:rsidRPr="0032576B" w14:paraId="585B8448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</w:tcPr>
          <w:p w14:paraId="375774BD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13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31264F14" w14:textId="46EA3069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18/06/2023</w:t>
            </w:r>
          </w:p>
        </w:tc>
        <w:tc>
          <w:tcPr>
            <w:tcW w:w="3489" w:type="dxa"/>
            <w:shd w:val="clear" w:color="auto" w:fill="auto"/>
          </w:tcPr>
          <w:p w14:paraId="25B472A2" w14:textId="38F2C79F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Check data format</w:t>
            </w:r>
          </w:p>
        </w:tc>
        <w:tc>
          <w:tcPr>
            <w:tcW w:w="1359" w:type="dxa"/>
            <w:shd w:val="clear" w:color="auto" w:fill="auto"/>
          </w:tcPr>
          <w:p w14:paraId="169E6574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1752" w:type="dxa"/>
            <w:vMerge w:val="restart"/>
            <w:shd w:val="clear" w:color="auto" w:fill="auto"/>
          </w:tcPr>
          <w:p w14:paraId="2B2B93C9" w14:textId="77777777" w:rsidR="00C14B16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  <w:r>
              <w:t xml:space="preserve"> </w:t>
            </w:r>
            <w:r w:rsidRPr="00BD54AC">
              <w:rPr>
                <w:rFonts w:ascii="Arial" w:hAnsi="Arial" w:cs="Arial"/>
                <w:color w:val="000000"/>
                <w:sz w:val="21"/>
                <w:szCs w:val="21"/>
              </w:rPr>
              <w:t>Task management program of CCRM project</w:t>
            </w:r>
          </w:p>
          <w:p w14:paraId="55A6DA3F" w14:textId="41D14808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BD54AC"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Pr="00BD54AC">
              <w:rPr>
                <w:rFonts w:ascii="Arial" w:hAnsi="Arial" w:cs="Arial"/>
                <w:color w:val="000000"/>
                <w:sz w:val="21"/>
                <w:szCs w:val="21"/>
              </w:rPr>
              <w:t>Program to manage expense, name Handy Expense</w:t>
            </w:r>
          </w:p>
        </w:tc>
        <w:tc>
          <w:tcPr>
            <w:tcW w:w="886" w:type="dxa"/>
            <w:shd w:val="clear" w:color="auto" w:fill="auto"/>
          </w:tcPr>
          <w:p w14:paraId="7D0F8B2F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</w:tr>
      <w:tr w:rsidR="00C14B16" w:rsidRPr="0032576B" w14:paraId="61CD2489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</w:tcPr>
          <w:p w14:paraId="49EEA1E3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14</w:t>
            </w:r>
          </w:p>
        </w:tc>
        <w:tc>
          <w:tcPr>
            <w:tcW w:w="1310" w:type="dxa"/>
            <w:vMerge/>
            <w:shd w:val="clear" w:color="auto" w:fill="auto"/>
          </w:tcPr>
          <w:p w14:paraId="62C5523C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3489" w:type="dxa"/>
            <w:shd w:val="clear" w:color="auto" w:fill="auto"/>
          </w:tcPr>
          <w:p w14:paraId="1F936741" w14:textId="77777777" w:rsidR="00C14B16" w:rsidRPr="00315E8B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 Mentor review 4/Progress Assessment 4</w:t>
            </w:r>
          </w:p>
          <w:p w14:paraId="46F0C0A8" w14:textId="74ECF809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 Analyze the user input string.</w:t>
            </w:r>
          </w:p>
        </w:tc>
        <w:tc>
          <w:tcPr>
            <w:tcW w:w="1359" w:type="dxa"/>
            <w:shd w:val="clear" w:color="auto" w:fill="auto"/>
          </w:tcPr>
          <w:p w14:paraId="1D1BC659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1752" w:type="dxa"/>
            <w:vMerge/>
            <w:shd w:val="clear" w:color="auto" w:fill="auto"/>
          </w:tcPr>
          <w:p w14:paraId="4D950B97" w14:textId="1709DF3A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886" w:type="dxa"/>
            <w:shd w:val="clear" w:color="auto" w:fill="auto"/>
          </w:tcPr>
          <w:p w14:paraId="69EA6FBA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</w:tr>
      <w:tr w:rsidR="00C14B16" w:rsidRPr="0032576B" w14:paraId="15CE1A43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</w:tcPr>
          <w:p w14:paraId="15FF802D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15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05E5011D" w14:textId="14D773AC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25/06/2023</w:t>
            </w:r>
          </w:p>
        </w:tc>
        <w:tc>
          <w:tcPr>
            <w:tcW w:w="3489" w:type="dxa"/>
            <w:shd w:val="clear" w:color="auto" w:fill="auto"/>
          </w:tcPr>
          <w:p w14:paraId="3D6862F1" w14:textId="3EC98AC6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Login system of the Tien Phong Bank’s Ebank</w:t>
            </w:r>
          </w:p>
        </w:tc>
        <w:tc>
          <w:tcPr>
            <w:tcW w:w="1359" w:type="dxa"/>
            <w:shd w:val="clear" w:color="auto" w:fill="auto"/>
          </w:tcPr>
          <w:p w14:paraId="68A8943C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1752" w:type="dxa"/>
            <w:vMerge w:val="restart"/>
            <w:shd w:val="clear" w:color="auto" w:fill="auto"/>
          </w:tcPr>
          <w:p w14:paraId="23B89D82" w14:textId="77777777" w:rsidR="00C14B16" w:rsidRPr="00315E8B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14:paraId="7C7F3F6B" w14:textId="77777777" w:rsidR="00C14B16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D54AC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Login system of the Tien Phong Bank’s Ebank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cont’d</w:t>
            </w:r>
          </w:p>
          <w:p w14:paraId="38B0D8BE" w14:textId="77777777" w:rsidR="00C14B16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BD54AC">
              <w:rPr>
                <w:rFonts w:ascii="Arial" w:hAnsi="Arial" w:cs="Arial"/>
                <w:color w:val="000000"/>
                <w:sz w:val="21"/>
                <w:szCs w:val="21"/>
              </w:rPr>
              <w:t>Write a calculator program (from DCPS’s project)</w:t>
            </w:r>
          </w:p>
          <w:p w14:paraId="264BB616" w14:textId="7377C803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  <w:r>
              <w:t xml:space="preserve"> </w:t>
            </w:r>
            <w:r w:rsidRPr="00BD54AC">
              <w:rPr>
                <w:rFonts w:ascii="Arial" w:hAnsi="Arial" w:cs="Arial"/>
                <w:color w:val="000000"/>
                <w:sz w:val="21"/>
                <w:szCs w:val="21"/>
              </w:rPr>
              <w:t>Handle file program (extraction from CBDT project)</w:t>
            </w:r>
          </w:p>
        </w:tc>
        <w:tc>
          <w:tcPr>
            <w:tcW w:w="886" w:type="dxa"/>
            <w:shd w:val="clear" w:color="auto" w:fill="auto"/>
          </w:tcPr>
          <w:p w14:paraId="4195403C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</w:tr>
      <w:tr w:rsidR="00C14B16" w:rsidRPr="0032576B" w14:paraId="54DD585B" w14:textId="77777777" w:rsidTr="00C14B16">
        <w:trPr>
          <w:trHeight w:val="390"/>
          <w:jc w:val="center"/>
        </w:trPr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D2355D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16</w:t>
            </w:r>
          </w:p>
        </w:tc>
        <w:tc>
          <w:tcPr>
            <w:tcW w:w="13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55ED08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3489" w:type="dxa"/>
            <w:tcBorders>
              <w:bottom w:val="single" w:sz="4" w:space="0" w:color="auto"/>
            </w:tcBorders>
            <w:shd w:val="clear" w:color="auto" w:fill="auto"/>
          </w:tcPr>
          <w:p w14:paraId="587300E1" w14:textId="54DD90FD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Login system of the Tien Phong Bank’s Ebank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4EF5A1B0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175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048BC19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886" w:type="dxa"/>
            <w:tcBorders>
              <w:bottom w:val="single" w:sz="4" w:space="0" w:color="auto"/>
            </w:tcBorders>
            <w:shd w:val="clear" w:color="auto" w:fill="auto"/>
          </w:tcPr>
          <w:p w14:paraId="4164D8C8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</w:tr>
      <w:tr w:rsidR="00C14B16" w:rsidRPr="0032576B" w14:paraId="36304367" w14:textId="77777777" w:rsidTr="00C14B16">
        <w:trPr>
          <w:trHeight w:val="390"/>
          <w:jc w:val="center"/>
        </w:trPr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ADF8AB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</w:p>
        </w:tc>
        <w:tc>
          <w:tcPr>
            <w:tcW w:w="1310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A170F" w14:textId="77777777" w:rsidR="00C14B16" w:rsidRDefault="00C14B16" w:rsidP="00C14B16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02/07/2023</w:t>
            </w:r>
          </w:p>
          <w:p w14:paraId="3C2998B4" w14:textId="3C0AF5F8" w:rsidR="00C14B16" w:rsidRDefault="00C14B16" w:rsidP="00C14B16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7486" w:type="dxa"/>
            <w:gridSpan w:val="4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4A29BF" w14:textId="45CF9A20" w:rsidR="00C14B16" w:rsidRPr="00C14B16" w:rsidRDefault="00C14B16" w:rsidP="00C14B16">
            <w:pPr>
              <w:jc w:val="center"/>
              <w:rPr>
                <w:b/>
                <w:bCs/>
                <w:i/>
                <w:iCs/>
              </w:rPr>
            </w:pPr>
            <w:r w:rsidRPr="00C14B16">
              <w:rPr>
                <w:b/>
                <w:bCs/>
                <w:i/>
                <w:iCs/>
                <w:color w:val="000000" w:themeColor="text1"/>
              </w:rPr>
              <w:t>Nghỉ hè</w:t>
            </w:r>
          </w:p>
        </w:tc>
      </w:tr>
      <w:tr w:rsidR="00C14B16" w:rsidRPr="0032576B" w14:paraId="0B3DA6D9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</w:tcPr>
          <w:p w14:paraId="7496970A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502D458E" w14:textId="77777777" w:rsidR="00C14B16" w:rsidRDefault="00C14B16" w:rsidP="00C14B16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7486" w:type="dxa"/>
            <w:gridSpan w:val="4"/>
            <w:vMerge/>
            <w:shd w:val="clear" w:color="auto" w:fill="auto"/>
          </w:tcPr>
          <w:p w14:paraId="538AB48F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</w:tr>
      <w:tr w:rsidR="00C14B16" w:rsidRPr="0032576B" w14:paraId="6EE87198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</w:tcPr>
          <w:p w14:paraId="4A9383E2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17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1837535D" w14:textId="7CF8CD69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09/07/2023</w:t>
            </w:r>
          </w:p>
        </w:tc>
        <w:tc>
          <w:tcPr>
            <w:tcW w:w="3489" w:type="dxa"/>
            <w:shd w:val="clear" w:color="auto" w:fill="auto"/>
          </w:tcPr>
          <w:p w14:paraId="1D85DD98" w14:textId="42532CCF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Mentor review 5/Progress Assessment 5</w:t>
            </w:r>
          </w:p>
        </w:tc>
        <w:tc>
          <w:tcPr>
            <w:tcW w:w="1359" w:type="dxa"/>
            <w:shd w:val="clear" w:color="auto" w:fill="auto"/>
          </w:tcPr>
          <w:p w14:paraId="3392DCA6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1752" w:type="dxa"/>
            <w:vMerge w:val="restart"/>
            <w:shd w:val="clear" w:color="auto" w:fill="auto"/>
          </w:tcPr>
          <w:p w14:paraId="4A81E9D4" w14:textId="77777777" w:rsidR="00C14B16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D54AC"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Pr="00BD54AC">
              <w:rPr>
                <w:rFonts w:ascii="Arial" w:hAnsi="Arial" w:cs="Arial"/>
                <w:color w:val="000000"/>
                <w:sz w:val="21"/>
                <w:szCs w:val="21"/>
              </w:rPr>
              <w:t>Building module csv file format</w:t>
            </w:r>
          </w:p>
          <w:p w14:paraId="74F45815" w14:textId="77777777" w:rsidR="00C14B16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BD54AC">
              <w:rPr>
                <w:rFonts w:ascii="Arial" w:hAnsi="Arial" w:cs="Arial"/>
                <w:color w:val="000000"/>
                <w:sz w:val="21"/>
                <w:szCs w:val="21"/>
              </w:rPr>
              <w:t>Writing module to list and search file by content (CBDT project).</w:t>
            </w:r>
          </w:p>
          <w:p w14:paraId="24278A46" w14:textId="355F314E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BD54AC">
              <w:rPr>
                <w:rFonts w:ascii="Arial" w:hAnsi="Arial" w:cs="Arial"/>
                <w:color w:val="000000"/>
                <w:sz w:val="21"/>
                <w:szCs w:val="21"/>
              </w:rPr>
              <w:t>Create a program to zip and unzip file (project CBDT)</w:t>
            </w:r>
          </w:p>
        </w:tc>
        <w:tc>
          <w:tcPr>
            <w:tcW w:w="886" w:type="dxa"/>
            <w:shd w:val="clear" w:color="auto" w:fill="auto"/>
          </w:tcPr>
          <w:p w14:paraId="1BF05B3A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</w:tr>
      <w:tr w:rsidR="00C14B16" w:rsidRPr="0032576B" w14:paraId="41124BF7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</w:tcPr>
          <w:p w14:paraId="665AD6E4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18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45F2E0A3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3489" w:type="dxa"/>
            <w:shd w:val="clear" w:color="auto" w:fill="auto"/>
          </w:tcPr>
          <w:p w14:paraId="132B9CC8" w14:textId="77777777" w:rsidR="00C14B16" w:rsidRPr="00315E8B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Create a program to copy file</w:t>
            </w:r>
          </w:p>
          <w:p w14:paraId="11A0B811" w14:textId="6B5DD0D7" w:rsidR="00C14B16" w:rsidRPr="007914AE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Stacks</w:t>
            </w:r>
          </w:p>
        </w:tc>
        <w:tc>
          <w:tcPr>
            <w:tcW w:w="1359" w:type="dxa"/>
            <w:shd w:val="clear" w:color="auto" w:fill="auto"/>
          </w:tcPr>
          <w:p w14:paraId="5DC21866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1752" w:type="dxa"/>
            <w:vMerge/>
            <w:shd w:val="clear" w:color="auto" w:fill="auto"/>
          </w:tcPr>
          <w:p w14:paraId="7A2EF20B" w14:textId="43068659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886" w:type="dxa"/>
            <w:shd w:val="clear" w:color="auto" w:fill="auto"/>
          </w:tcPr>
          <w:p w14:paraId="76088CE6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</w:tr>
      <w:tr w:rsidR="00C14B16" w:rsidRPr="0032576B" w14:paraId="58942927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</w:tcPr>
          <w:p w14:paraId="75F918AC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19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7034656F" w14:textId="271A07B0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16/07/2023</w:t>
            </w:r>
          </w:p>
        </w:tc>
        <w:tc>
          <w:tcPr>
            <w:tcW w:w="3489" w:type="dxa"/>
            <w:shd w:val="clear" w:color="auto" w:fill="auto"/>
          </w:tcPr>
          <w:p w14:paraId="25244358" w14:textId="4E26B85C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Final exam</w:t>
            </w:r>
          </w:p>
        </w:tc>
        <w:tc>
          <w:tcPr>
            <w:tcW w:w="1359" w:type="dxa"/>
            <w:shd w:val="clear" w:color="auto" w:fill="auto"/>
          </w:tcPr>
          <w:p w14:paraId="7B384FB9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1752" w:type="dxa"/>
            <w:vMerge w:val="restart"/>
            <w:shd w:val="clear" w:color="auto" w:fill="auto"/>
          </w:tcPr>
          <w:p w14:paraId="1839A593" w14:textId="77777777" w:rsidR="00C14B16" w:rsidRPr="00315E8B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D54AC"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Pr="00BD54AC">
              <w:rPr>
                <w:rFonts w:ascii="Arial" w:hAnsi="Arial" w:cs="Arial"/>
                <w:color w:val="000000"/>
                <w:sz w:val="21"/>
                <w:szCs w:val="21"/>
              </w:rPr>
              <w:t>Shapes</w:t>
            </w:r>
          </w:p>
          <w:p w14:paraId="7691C174" w14:textId="77777777" w:rsidR="00C14B16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BD54AC">
              <w:rPr>
                <w:rFonts w:ascii="Arial" w:hAnsi="Arial" w:cs="Arial"/>
                <w:color w:val="000000"/>
                <w:sz w:val="21"/>
                <w:szCs w:val="21"/>
              </w:rPr>
              <w:t>Bees</w:t>
            </w:r>
          </w:p>
          <w:p w14:paraId="50B7832A" w14:textId="77777777" w:rsidR="00C14B16" w:rsidRPr="00315E8B" w:rsidRDefault="00C14B16" w:rsidP="00C14B1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BD54AC">
              <w:rPr>
                <w:rFonts w:ascii="Arial" w:hAnsi="Arial" w:cs="Arial"/>
                <w:color w:val="000000"/>
                <w:sz w:val="21"/>
                <w:szCs w:val="21"/>
              </w:rPr>
              <w:t>Large number</w:t>
            </w:r>
          </w:p>
          <w:p w14:paraId="3A57545C" w14:textId="2B2FBE32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6" w:type="dxa"/>
            <w:shd w:val="clear" w:color="auto" w:fill="auto"/>
          </w:tcPr>
          <w:p w14:paraId="434C137B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</w:tr>
      <w:tr w:rsidR="00C14B16" w:rsidRPr="0032576B" w14:paraId="258E02F0" w14:textId="77777777" w:rsidTr="00C14B16">
        <w:trPr>
          <w:trHeight w:val="390"/>
          <w:jc w:val="center"/>
        </w:trPr>
        <w:tc>
          <w:tcPr>
            <w:tcW w:w="702" w:type="dxa"/>
            <w:shd w:val="clear" w:color="auto" w:fill="auto"/>
            <w:vAlign w:val="center"/>
          </w:tcPr>
          <w:p w14:paraId="46FBA458" w14:textId="77777777" w:rsidR="00C14B16" w:rsidRPr="0032576B" w:rsidRDefault="00C14B16" w:rsidP="00C14B16">
            <w:pPr>
              <w:jc w:val="center"/>
              <w:rPr>
                <w:i/>
                <w:iCs/>
                <w:color w:val="000000"/>
              </w:rPr>
            </w:pPr>
            <w:r w:rsidRPr="0032576B">
              <w:rPr>
                <w:i/>
                <w:iCs/>
                <w:color w:val="000000"/>
              </w:rPr>
              <w:t>20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3EDCA261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3489" w:type="dxa"/>
            <w:shd w:val="clear" w:color="auto" w:fill="auto"/>
          </w:tcPr>
          <w:p w14:paraId="314E37FC" w14:textId="37A26086" w:rsidR="00C14B16" w:rsidRPr="0032576B" w:rsidRDefault="00C14B16" w:rsidP="00C14B16">
            <w:pPr>
              <w:rPr>
                <w:i/>
                <w:iCs/>
                <w:color w:val="000000"/>
              </w:rPr>
            </w:pPr>
            <w:r w:rsidRPr="00315E8B">
              <w:rPr>
                <w:rFonts w:ascii="Arial" w:hAnsi="Arial" w:cs="Arial"/>
                <w:color w:val="000000"/>
                <w:sz w:val="21"/>
                <w:szCs w:val="21"/>
              </w:rPr>
              <w:t>Review/Additional practices (if any)</w:t>
            </w:r>
          </w:p>
        </w:tc>
        <w:tc>
          <w:tcPr>
            <w:tcW w:w="1359" w:type="dxa"/>
            <w:shd w:val="clear" w:color="auto" w:fill="auto"/>
          </w:tcPr>
          <w:p w14:paraId="20C682BC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1752" w:type="dxa"/>
            <w:vMerge/>
            <w:shd w:val="clear" w:color="auto" w:fill="auto"/>
          </w:tcPr>
          <w:p w14:paraId="7A922502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  <w:tc>
          <w:tcPr>
            <w:tcW w:w="886" w:type="dxa"/>
            <w:shd w:val="clear" w:color="auto" w:fill="auto"/>
          </w:tcPr>
          <w:p w14:paraId="53A2BF34" w14:textId="77777777" w:rsidR="00C14B16" w:rsidRPr="0032576B" w:rsidRDefault="00C14B16" w:rsidP="00C14B16">
            <w:pPr>
              <w:rPr>
                <w:i/>
                <w:iCs/>
                <w:color w:val="000000"/>
              </w:rPr>
            </w:pPr>
          </w:p>
        </w:tc>
      </w:tr>
    </w:tbl>
    <w:p w14:paraId="54136AE2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tbl>
      <w:tblPr>
        <w:tblW w:w="91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02"/>
        <w:gridCol w:w="3393"/>
        <w:gridCol w:w="2985"/>
      </w:tblGrid>
      <w:tr w:rsidR="003A13E4" w:rsidRPr="0010211B" w14:paraId="20ACF5F9" w14:textId="77777777" w:rsidTr="00696D2E">
        <w:tc>
          <w:tcPr>
            <w:tcW w:w="2802" w:type="dxa"/>
          </w:tcPr>
          <w:p w14:paraId="07F834B3" w14:textId="77777777" w:rsidR="00DC0EAE" w:rsidRPr="00696D2E" w:rsidRDefault="00EC582E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phê duyệ</w:t>
            </w:r>
            <w:r w:rsidR="003A13E4" w:rsidRPr="00696D2E">
              <w:rPr>
                <w:rFonts w:ascii="Arial" w:hAnsi="Arial" w:cs="Arial"/>
                <w:sz w:val="21"/>
                <w:szCs w:val="21"/>
              </w:rPr>
              <w:t>t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E9302C" w:rsidRPr="00696D2E">
              <w:rPr>
                <w:rFonts w:ascii="Arial" w:hAnsi="Arial" w:cs="Arial"/>
                <w:i/>
                <w:sz w:val="21"/>
                <w:szCs w:val="21"/>
              </w:rPr>
              <w:t>Approver</w:t>
            </w:r>
          </w:p>
          <w:p w14:paraId="580A6D46" w14:textId="77777777" w:rsidR="00DC0EAE" w:rsidRPr="00696D2E" w:rsidRDefault="00FF6ADB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GĐCS</w:t>
            </w:r>
            <w:r w:rsidR="00E9302C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/</w:t>
            </w:r>
            <w:r w:rsidR="00DC0EAE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Campus’s Director</w:t>
            </w:r>
          </w:p>
        </w:tc>
        <w:tc>
          <w:tcPr>
            <w:tcW w:w="3393" w:type="dxa"/>
          </w:tcPr>
          <w:p w14:paraId="230F03C1" w14:textId="77777777" w:rsidR="00DC0EAE" w:rsidRPr="00696D2E" w:rsidRDefault="003A13E4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kiểm tra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696D2E">
              <w:rPr>
                <w:rFonts w:ascii="Arial" w:hAnsi="Arial" w:cs="Arial"/>
                <w:i/>
                <w:sz w:val="21"/>
                <w:szCs w:val="21"/>
              </w:rPr>
              <w:t>Reviewer</w:t>
            </w:r>
          </w:p>
          <w:p w14:paraId="120FB71E" w14:textId="77777777" w:rsidR="00DC0EAE" w:rsidRPr="00696D2E" w:rsidRDefault="00E9302C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TBĐT/</w:t>
            </w:r>
            <w:r w:rsidR="00DC0EAE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 xml:space="preserve">Head of Academic </w:t>
            </w:r>
            <w:r w:rsidR="004276B1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 xml:space="preserve">Affairs </w:t>
            </w:r>
            <w:r w:rsidR="00DC0EAE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>Board)</w:t>
            </w:r>
          </w:p>
        </w:tc>
        <w:tc>
          <w:tcPr>
            <w:tcW w:w="2985" w:type="dxa"/>
          </w:tcPr>
          <w:p w14:paraId="7FF0AF9E" w14:textId="77777777" w:rsidR="00DC0EAE" w:rsidRPr="00696D2E" w:rsidRDefault="003A13E4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lập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E9302C" w:rsidRPr="00696D2E">
              <w:rPr>
                <w:rFonts w:ascii="Arial" w:hAnsi="Arial" w:cs="Arial"/>
                <w:i/>
                <w:sz w:val="21"/>
                <w:szCs w:val="21"/>
              </w:rPr>
              <w:t>Creator</w:t>
            </w:r>
          </w:p>
          <w:p w14:paraId="4F8E49AB" w14:textId="77777777" w:rsidR="00DC0EAE" w:rsidRPr="00696D2E" w:rsidRDefault="00FF6ADB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CNBM</w:t>
            </w:r>
            <w:r w:rsidR="00E9302C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/Head of department</w:t>
            </w:r>
          </w:p>
        </w:tc>
      </w:tr>
      <w:tr w:rsidR="003A13E4" w:rsidRPr="0010211B" w14:paraId="1C75F2E4" w14:textId="77777777" w:rsidTr="004276B1">
        <w:trPr>
          <w:trHeight w:val="888"/>
        </w:trPr>
        <w:tc>
          <w:tcPr>
            <w:tcW w:w="2802" w:type="dxa"/>
          </w:tcPr>
          <w:p w14:paraId="2665048F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393" w:type="dxa"/>
          </w:tcPr>
          <w:p w14:paraId="0C6CB725" w14:textId="77777777" w:rsidR="00D97FF5" w:rsidRDefault="00D97FF5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41BACE13" w14:textId="77777777" w:rsidR="00030A48" w:rsidRPr="0010211B" w:rsidRDefault="00030A48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985" w:type="dxa"/>
          </w:tcPr>
          <w:p w14:paraId="36807B41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7A0549F9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37F3BBBC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0B6F" w:rsidRPr="0010211B" w14:paraId="00D9FA29" w14:textId="77777777" w:rsidTr="00696D2E">
        <w:trPr>
          <w:trHeight w:val="371"/>
        </w:trPr>
        <w:tc>
          <w:tcPr>
            <w:tcW w:w="2802" w:type="dxa"/>
          </w:tcPr>
          <w:p w14:paraId="73F3D543" w14:textId="77777777" w:rsidR="00DC0EAE" w:rsidRPr="0010211B" w:rsidRDefault="00FF0B6F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</w:t>
            </w:r>
            <w:r w:rsidR="00E9302C" w:rsidRPr="0010211B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6C4973A2" w14:textId="77777777" w:rsidR="00DC0EAE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="00DC0EAE"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3393" w:type="dxa"/>
          </w:tcPr>
          <w:p w14:paraId="58E5F746" w14:textId="77777777" w:rsidR="00E9302C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094C2827" w14:textId="77777777" w:rsidR="00FF0B6F" w:rsidRPr="0010211B" w:rsidRDefault="00E9302C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2985" w:type="dxa"/>
          </w:tcPr>
          <w:p w14:paraId="49AD0CFA" w14:textId="77777777" w:rsidR="00E9302C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</w:p>
          <w:p w14:paraId="0ED79E20" w14:textId="52835C19" w:rsidR="00FF0B6F" w:rsidRPr="0010211B" w:rsidRDefault="00E9302C" w:rsidP="008F4982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r w:rsidR="008F4982">
              <w:rPr>
                <w:rFonts w:ascii="Arial" w:hAnsi="Arial" w:cs="Arial"/>
                <w:i/>
                <w:sz w:val="21"/>
                <w:szCs w:val="21"/>
              </w:rPr>
              <w:t>2</w:t>
            </w:r>
            <w:r w:rsidR="008A1471">
              <w:rPr>
                <w:rFonts w:ascii="Arial" w:hAnsi="Arial" w:cs="Arial"/>
                <w:i/>
                <w:sz w:val="21"/>
                <w:szCs w:val="21"/>
              </w:rPr>
              <w:t>6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>/</w:t>
            </w:r>
            <w:r w:rsidR="008A1471">
              <w:rPr>
                <w:rFonts w:ascii="Arial" w:hAnsi="Arial" w:cs="Arial"/>
                <w:i/>
                <w:sz w:val="21"/>
                <w:szCs w:val="21"/>
              </w:rPr>
              <w:t>04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>/</w:t>
            </w:r>
            <w:r w:rsidR="008F4982">
              <w:rPr>
                <w:rFonts w:ascii="Arial" w:hAnsi="Arial" w:cs="Arial"/>
                <w:i/>
                <w:sz w:val="21"/>
                <w:szCs w:val="21"/>
              </w:rPr>
              <w:t>202</w:t>
            </w:r>
            <w:r w:rsidR="008A1471">
              <w:rPr>
                <w:rFonts w:ascii="Arial" w:hAnsi="Arial" w:cs="Arial"/>
                <w:i/>
                <w:sz w:val="21"/>
                <w:szCs w:val="21"/>
              </w:rPr>
              <w:t>3</w:t>
            </w:r>
          </w:p>
        </w:tc>
      </w:tr>
    </w:tbl>
    <w:p w14:paraId="455EA3C7" w14:textId="77777777" w:rsidR="00C32035" w:rsidRPr="002B0FC7" w:rsidRDefault="00C32035" w:rsidP="005969A8">
      <w:pPr>
        <w:spacing w:line="276" w:lineRule="auto"/>
        <w:rPr>
          <w:rFonts w:ascii="Arial" w:hAnsi="Arial" w:cs="Arial"/>
          <w:sz w:val="21"/>
          <w:szCs w:val="21"/>
        </w:rPr>
      </w:pPr>
    </w:p>
    <w:sectPr w:rsidR="00C32035" w:rsidRPr="002B0FC7" w:rsidSect="00C14B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899" w:right="1140" w:bottom="426" w:left="1701" w:header="357" w:footer="4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AE5FD" w14:textId="77777777" w:rsidR="007A7D74" w:rsidRDefault="007A7D74">
      <w:r>
        <w:separator/>
      </w:r>
    </w:p>
  </w:endnote>
  <w:endnote w:type="continuationSeparator" w:id="0">
    <w:p w14:paraId="0A577187" w14:textId="77777777" w:rsidR="007A7D74" w:rsidRDefault="007A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324C" w14:textId="77777777" w:rsidR="00D35615" w:rsidRDefault="00D35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85F90" w14:textId="77777777" w:rsidR="00D35615" w:rsidRDefault="00D356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1AE7D" w14:textId="77777777" w:rsidR="00854EEA" w:rsidRPr="00463408" w:rsidRDefault="00D35615" w:rsidP="0068660E">
    <w:pPr>
      <w:pStyle w:val="Footer"/>
      <w:pBdr>
        <w:top w:val="single" w:sz="4" w:space="1" w:color="auto"/>
      </w:pBdr>
      <w:tabs>
        <w:tab w:val="left" w:pos="9320"/>
        <w:tab w:val="right" w:pos="9923"/>
      </w:tabs>
      <w:rPr>
        <w:sz w:val="16"/>
        <w:szCs w:val="16"/>
      </w:rPr>
    </w:pPr>
    <w:r w:rsidRPr="00D35615">
      <w:rPr>
        <w:rFonts w:ascii="Arial" w:hAnsi="Arial" w:cs="Arial"/>
        <w:sz w:val="16"/>
        <w:szCs w:val="16"/>
      </w:rPr>
      <w:t>0</w:t>
    </w:r>
    <w:r>
      <w:rPr>
        <w:rFonts w:ascii="Arial" w:hAnsi="Arial" w:cs="Arial"/>
        <w:sz w:val="16"/>
        <w:szCs w:val="16"/>
      </w:rPr>
      <w:t>3.02</w:t>
    </w:r>
    <w:r w:rsidRPr="00D35615">
      <w:rPr>
        <w:rFonts w:ascii="Arial" w:hAnsi="Arial" w:cs="Arial"/>
        <w:sz w:val="16"/>
        <w:szCs w:val="16"/>
      </w:rPr>
      <w:t>-BM/ĐH/HDCV/FPTU</w:t>
    </w:r>
    <w:r>
      <w:rPr>
        <w:rFonts w:ascii="Arial" w:hAnsi="Arial" w:cs="Arial"/>
        <w:sz w:val="16"/>
        <w:szCs w:val="16"/>
      </w:rPr>
      <w:t xml:space="preserve">   1</w:t>
    </w:r>
    <w:r w:rsidR="00901862" w:rsidRPr="00463408">
      <w:rPr>
        <w:rFonts w:ascii="Arial" w:hAnsi="Arial" w:cs="Arial"/>
        <w:sz w:val="16"/>
        <w:szCs w:val="16"/>
      </w:rPr>
      <w:t>/0</w:t>
    </w:r>
    <w:r w:rsidR="00854EEA" w:rsidRPr="00463408">
      <w:rPr>
        <w:sz w:val="16"/>
        <w:szCs w:val="16"/>
      </w:rPr>
      <w:tab/>
    </w:r>
    <w:r w:rsidR="00854EEA" w:rsidRPr="00463408">
      <w:rPr>
        <w:sz w:val="16"/>
        <w:szCs w:val="16"/>
      </w:rPr>
      <w:tab/>
    </w:r>
    <w:r w:rsidR="00854EEA" w:rsidRPr="00463408">
      <w:rPr>
        <w:sz w:val="16"/>
        <w:szCs w:val="16"/>
      </w:rPr>
      <w:tab/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begin"/>
    </w:r>
    <w:r w:rsidR="00854EEA" w:rsidRPr="00463408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separate"/>
    </w:r>
    <w:r w:rsidR="008F4982">
      <w:rPr>
        <w:rStyle w:val="PageNumber"/>
        <w:rFonts w:ascii="Arial" w:hAnsi="Arial" w:cs="Arial"/>
        <w:noProof/>
        <w:sz w:val="16"/>
        <w:szCs w:val="16"/>
      </w:rPr>
      <w:t>1</w: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end"/>
    </w:r>
    <w:r w:rsidR="00854EEA" w:rsidRPr="00463408">
      <w:rPr>
        <w:rStyle w:val="PageNumber"/>
        <w:rFonts w:ascii="Arial" w:hAnsi="Arial" w:cs="Arial"/>
        <w:sz w:val="16"/>
        <w:szCs w:val="16"/>
      </w:rPr>
      <w:t>/</w: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begin"/>
    </w:r>
    <w:r w:rsidR="00854EEA" w:rsidRPr="00463408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separate"/>
    </w:r>
    <w:r w:rsidR="008F4982">
      <w:rPr>
        <w:rStyle w:val="PageNumber"/>
        <w:rFonts w:ascii="Arial" w:hAnsi="Arial" w:cs="Arial"/>
        <w:noProof/>
        <w:sz w:val="16"/>
        <w:szCs w:val="16"/>
      </w:rPr>
      <w:t>2</w: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0242A" w14:textId="77777777" w:rsidR="007A7D74" w:rsidRDefault="007A7D74">
      <w:r>
        <w:separator/>
      </w:r>
    </w:p>
  </w:footnote>
  <w:footnote w:type="continuationSeparator" w:id="0">
    <w:p w14:paraId="70B21715" w14:textId="77777777" w:rsidR="007A7D74" w:rsidRDefault="007A7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D0E5" w14:textId="77777777" w:rsidR="00D35615" w:rsidRDefault="00D35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023C" w14:textId="77777777" w:rsidR="00D35615" w:rsidRDefault="00D356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DDB2" w14:textId="77777777" w:rsidR="00D35615" w:rsidRDefault="00D35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8B31A3"/>
    <w:multiLevelType w:val="hybridMultilevel"/>
    <w:tmpl w:val="C91E1CE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F55EA"/>
    <w:multiLevelType w:val="hybridMultilevel"/>
    <w:tmpl w:val="58B44E12"/>
    <w:lvl w:ilvl="0" w:tplc="540A6F0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D824AC"/>
    <w:multiLevelType w:val="hybridMultilevel"/>
    <w:tmpl w:val="E0F4AB0A"/>
    <w:lvl w:ilvl="0" w:tplc="546C36F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427FF"/>
    <w:multiLevelType w:val="hybridMultilevel"/>
    <w:tmpl w:val="2A8A744E"/>
    <w:lvl w:ilvl="0" w:tplc="F72AAE02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735D1"/>
    <w:multiLevelType w:val="hybridMultilevel"/>
    <w:tmpl w:val="6A6C482C"/>
    <w:lvl w:ilvl="0" w:tplc="9C6ED2E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B134DA"/>
    <w:multiLevelType w:val="hybridMultilevel"/>
    <w:tmpl w:val="B270E5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6A013E"/>
    <w:multiLevelType w:val="hybridMultilevel"/>
    <w:tmpl w:val="7428B740"/>
    <w:lvl w:ilvl="0" w:tplc="A1D4E704">
      <w:start w:val="1"/>
      <w:numFmt w:val="decimal"/>
      <w:lvlText w:val="%1."/>
      <w:lvlJc w:val="left"/>
      <w:pPr>
        <w:ind w:left="99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F2D"/>
    <w:multiLevelType w:val="hybridMultilevel"/>
    <w:tmpl w:val="8DBC0AD2"/>
    <w:lvl w:ilvl="0" w:tplc="7B3E7C9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A25544"/>
    <w:multiLevelType w:val="hybridMultilevel"/>
    <w:tmpl w:val="A7F4C288"/>
    <w:lvl w:ilvl="0" w:tplc="1B2A95A4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28240A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D900554"/>
    <w:multiLevelType w:val="hybridMultilevel"/>
    <w:tmpl w:val="326EF490"/>
    <w:lvl w:ilvl="0" w:tplc="E6165C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C308B"/>
    <w:multiLevelType w:val="hybridMultilevel"/>
    <w:tmpl w:val="6E1EEA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32409"/>
    <w:multiLevelType w:val="multilevel"/>
    <w:tmpl w:val="00000003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A850D9B"/>
    <w:multiLevelType w:val="hybridMultilevel"/>
    <w:tmpl w:val="7BD64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583735">
    <w:abstractNumId w:val="3"/>
  </w:num>
  <w:num w:numId="2" w16cid:durableId="1678726524">
    <w:abstractNumId w:val="2"/>
  </w:num>
  <w:num w:numId="3" w16cid:durableId="2081948522">
    <w:abstractNumId w:val="9"/>
  </w:num>
  <w:num w:numId="4" w16cid:durableId="1518078679">
    <w:abstractNumId w:val="4"/>
  </w:num>
  <w:num w:numId="5" w16cid:durableId="434444450">
    <w:abstractNumId w:val="0"/>
  </w:num>
  <w:num w:numId="6" w16cid:durableId="106779977">
    <w:abstractNumId w:val="12"/>
  </w:num>
  <w:num w:numId="7" w16cid:durableId="1240556468">
    <w:abstractNumId w:val="7"/>
  </w:num>
  <w:num w:numId="8" w16cid:durableId="1569463182">
    <w:abstractNumId w:val="8"/>
  </w:num>
  <w:num w:numId="9" w16cid:durableId="1649893305">
    <w:abstractNumId w:val="6"/>
  </w:num>
  <w:num w:numId="10" w16cid:durableId="1568148282">
    <w:abstractNumId w:val="13"/>
  </w:num>
  <w:num w:numId="11" w16cid:durableId="1189485013">
    <w:abstractNumId w:val="5"/>
  </w:num>
  <w:num w:numId="12" w16cid:durableId="710227828">
    <w:abstractNumId w:val="11"/>
  </w:num>
  <w:num w:numId="13" w16cid:durableId="543713845">
    <w:abstractNumId w:val="1"/>
  </w:num>
  <w:num w:numId="14" w16cid:durableId="21184827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9A"/>
    <w:rsid w:val="00030A48"/>
    <w:rsid w:val="00032709"/>
    <w:rsid w:val="000358E6"/>
    <w:rsid w:val="00035FD6"/>
    <w:rsid w:val="00042B63"/>
    <w:rsid w:val="00047369"/>
    <w:rsid w:val="00052BCE"/>
    <w:rsid w:val="0005356D"/>
    <w:rsid w:val="00080A87"/>
    <w:rsid w:val="00090616"/>
    <w:rsid w:val="00095522"/>
    <w:rsid w:val="0009576B"/>
    <w:rsid w:val="000A4677"/>
    <w:rsid w:val="000A61F9"/>
    <w:rsid w:val="000D33E2"/>
    <w:rsid w:val="000E0611"/>
    <w:rsid w:val="000E3134"/>
    <w:rsid w:val="000F5261"/>
    <w:rsid w:val="0010211B"/>
    <w:rsid w:val="00117FA0"/>
    <w:rsid w:val="0012547D"/>
    <w:rsid w:val="00135C99"/>
    <w:rsid w:val="00136DF7"/>
    <w:rsid w:val="001450A7"/>
    <w:rsid w:val="001507B6"/>
    <w:rsid w:val="001508B9"/>
    <w:rsid w:val="00155788"/>
    <w:rsid w:val="0018170E"/>
    <w:rsid w:val="00182EE4"/>
    <w:rsid w:val="00184134"/>
    <w:rsid w:val="001943AD"/>
    <w:rsid w:val="001C6E75"/>
    <w:rsid w:val="001E04B3"/>
    <w:rsid w:val="001F279B"/>
    <w:rsid w:val="001F3072"/>
    <w:rsid w:val="002055BF"/>
    <w:rsid w:val="00205B09"/>
    <w:rsid w:val="00207306"/>
    <w:rsid w:val="00222905"/>
    <w:rsid w:val="00226E23"/>
    <w:rsid w:val="00235363"/>
    <w:rsid w:val="00244F34"/>
    <w:rsid w:val="00261EB5"/>
    <w:rsid w:val="00265CC3"/>
    <w:rsid w:val="00267B29"/>
    <w:rsid w:val="002713A7"/>
    <w:rsid w:val="00274633"/>
    <w:rsid w:val="00276CD3"/>
    <w:rsid w:val="00282B9C"/>
    <w:rsid w:val="002907EB"/>
    <w:rsid w:val="0029145D"/>
    <w:rsid w:val="002953F8"/>
    <w:rsid w:val="0029661B"/>
    <w:rsid w:val="002A14D2"/>
    <w:rsid w:val="002A7057"/>
    <w:rsid w:val="002A7E57"/>
    <w:rsid w:val="002B0FC7"/>
    <w:rsid w:val="002D3FBF"/>
    <w:rsid w:val="002E595A"/>
    <w:rsid w:val="0030628C"/>
    <w:rsid w:val="00320683"/>
    <w:rsid w:val="00323701"/>
    <w:rsid w:val="0032576B"/>
    <w:rsid w:val="0032734A"/>
    <w:rsid w:val="003307EA"/>
    <w:rsid w:val="00331396"/>
    <w:rsid w:val="00340C2D"/>
    <w:rsid w:val="00341A7A"/>
    <w:rsid w:val="00360BF6"/>
    <w:rsid w:val="003644FA"/>
    <w:rsid w:val="00366EF9"/>
    <w:rsid w:val="0039291A"/>
    <w:rsid w:val="003971A1"/>
    <w:rsid w:val="00397DEB"/>
    <w:rsid w:val="003A0C0B"/>
    <w:rsid w:val="003A13E4"/>
    <w:rsid w:val="003A4B5D"/>
    <w:rsid w:val="003C0092"/>
    <w:rsid w:val="003C0192"/>
    <w:rsid w:val="003C237B"/>
    <w:rsid w:val="003C76E2"/>
    <w:rsid w:val="003D5060"/>
    <w:rsid w:val="003E1201"/>
    <w:rsid w:val="003E3291"/>
    <w:rsid w:val="003E455A"/>
    <w:rsid w:val="004107E9"/>
    <w:rsid w:val="00413F45"/>
    <w:rsid w:val="004276B1"/>
    <w:rsid w:val="00446AA1"/>
    <w:rsid w:val="00453388"/>
    <w:rsid w:val="00463408"/>
    <w:rsid w:val="004713CD"/>
    <w:rsid w:val="004717E9"/>
    <w:rsid w:val="004778A6"/>
    <w:rsid w:val="0048326B"/>
    <w:rsid w:val="00495B5A"/>
    <w:rsid w:val="004B1B84"/>
    <w:rsid w:val="004B6029"/>
    <w:rsid w:val="004B7420"/>
    <w:rsid w:val="004C3549"/>
    <w:rsid w:val="004C6787"/>
    <w:rsid w:val="004C6A1A"/>
    <w:rsid w:val="004C791F"/>
    <w:rsid w:val="004D3033"/>
    <w:rsid w:val="004F4BF3"/>
    <w:rsid w:val="004F5B44"/>
    <w:rsid w:val="004F7440"/>
    <w:rsid w:val="004F76E6"/>
    <w:rsid w:val="005001D9"/>
    <w:rsid w:val="005045CC"/>
    <w:rsid w:val="00524DFC"/>
    <w:rsid w:val="00526FC0"/>
    <w:rsid w:val="00542325"/>
    <w:rsid w:val="00551281"/>
    <w:rsid w:val="00555B4B"/>
    <w:rsid w:val="0056307F"/>
    <w:rsid w:val="00577DB3"/>
    <w:rsid w:val="005969A8"/>
    <w:rsid w:val="005A6655"/>
    <w:rsid w:val="005D303B"/>
    <w:rsid w:val="005E07E5"/>
    <w:rsid w:val="005E26D2"/>
    <w:rsid w:val="005F5DE9"/>
    <w:rsid w:val="00602FC4"/>
    <w:rsid w:val="0061016F"/>
    <w:rsid w:val="0061281B"/>
    <w:rsid w:val="00615F99"/>
    <w:rsid w:val="006260A3"/>
    <w:rsid w:val="006445B0"/>
    <w:rsid w:val="00645E17"/>
    <w:rsid w:val="006504A3"/>
    <w:rsid w:val="00665BC0"/>
    <w:rsid w:val="00666E98"/>
    <w:rsid w:val="00686245"/>
    <w:rsid w:val="0068660E"/>
    <w:rsid w:val="00687704"/>
    <w:rsid w:val="00693DDB"/>
    <w:rsid w:val="00694DD8"/>
    <w:rsid w:val="00696D2E"/>
    <w:rsid w:val="006A08EE"/>
    <w:rsid w:val="006A1AAF"/>
    <w:rsid w:val="006B4BD4"/>
    <w:rsid w:val="006C1511"/>
    <w:rsid w:val="006D6E73"/>
    <w:rsid w:val="006E0B8D"/>
    <w:rsid w:val="006E33C1"/>
    <w:rsid w:val="006F6F4D"/>
    <w:rsid w:val="0071109C"/>
    <w:rsid w:val="00716930"/>
    <w:rsid w:val="00720E0F"/>
    <w:rsid w:val="00736473"/>
    <w:rsid w:val="007639A0"/>
    <w:rsid w:val="00765459"/>
    <w:rsid w:val="00771EFE"/>
    <w:rsid w:val="0077420C"/>
    <w:rsid w:val="00790DB2"/>
    <w:rsid w:val="007914AE"/>
    <w:rsid w:val="007A0124"/>
    <w:rsid w:val="007A7D74"/>
    <w:rsid w:val="007B7114"/>
    <w:rsid w:val="007D75CB"/>
    <w:rsid w:val="00823325"/>
    <w:rsid w:val="00824063"/>
    <w:rsid w:val="008463F8"/>
    <w:rsid w:val="00854EEA"/>
    <w:rsid w:val="008642B2"/>
    <w:rsid w:val="00872C76"/>
    <w:rsid w:val="00892266"/>
    <w:rsid w:val="008926CC"/>
    <w:rsid w:val="00897411"/>
    <w:rsid w:val="008A1471"/>
    <w:rsid w:val="008A5FF5"/>
    <w:rsid w:val="008E6FEF"/>
    <w:rsid w:val="008E7E5F"/>
    <w:rsid w:val="008F4982"/>
    <w:rsid w:val="008F4B0C"/>
    <w:rsid w:val="008F65C1"/>
    <w:rsid w:val="00901862"/>
    <w:rsid w:val="009136E5"/>
    <w:rsid w:val="00916EBA"/>
    <w:rsid w:val="00917B19"/>
    <w:rsid w:val="0093043D"/>
    <w:rsid w:val="009363D4"/>
    <w:rsid w:val="00945781"/>
    <w:rsid w:val="00946112"/>
    <w:rsid w:val="00947C41"/>
    <w:rsid w:val="00951020"/>
    <w:rsid w:val="009562B7"/>
    <w:rsid w:val="009760A1"/>
    <w:rsid w:val="0097682F"/>
    <w:rsid w:val="009845CA"/>
    <w:rsid w:val="009966FD"/>
    <w:rsid w:val="009A6853"/>
    <w:rsid w:val="009C1119"/>
    <w:rsid w:val="009C6222"/>
    <w:rsid w:val="009D237E"/>
    <w:rsid w:val="009D3F4D"/>
    <w:rsid w:val="009D59AE"/>
    <w:rsid w:val="009E6453"/>
    <w:rsid w:val="00A0064C"/>
    <w:rsid w:val="00A06EF2"/>
    <w:rsid w:val="00A1183E"/>
    <w:rsid w:val="00A2485A"/>
    <w:rsid w:val="00A3251D"/>
    <w:rsid w:val="00A37BE8"/>
    <w:rsid w:val="00A42E23"/>
    <w:rsid w:val="00A430E6"/>
    <w:rsid w:val="00A530BC"/>
    <w:rsid w:val="00A54F0B"/>
    <w:rsid w:val="00A6027D"/>
    <w:rsid w:val="00A621DE"/>
    <w:rsid w:val="00A658C9"/>
    <w:rsid w:val="00A6770E"/>
    <w:rsid w:val="00A77B92"/>
    <w:rsid w:val="00A801C7"/>
    <w:rsid w:val="00A81A1D"/>
    <w:rsid w:val="00A82928"/>
    <w:rsid w:val="00A95CF3"/>
    <w:rsid w:val="00A9739A"/>
    <w:rsid w:val="00A9748B"/>
    <w:rsid w:val="00AA08F0"/>
    <w:rsid w:val="00AA4870"/>
    <w:rsid w:val="00AB43F5"/>
    <w:rsid w:val="00AC3449"/>
    <w:rsid w:val="00AF0125"/>
    <w:rsid w:val="00AF28A0"/>
    <w:rsid w:val="00B01EAC"/>
    <w:rsid w:val="00B04034"/>
    <w:rsid w:val="00B06A42"/>
    <w:rsid w:val="00B154D7"/>
    <w:rsid w:val="00B16FBB"/>
    <w:rsid w:val="00B277C2"/>
    <w:rsid w:val="00B3266C"/>
    <w:rsid w:val="00B333DF"/>
    <w:rsid w:val="00B5405C"/>
    <w:rsid w:val="00B55A54"/>
    <w:rsid w:val="00B84768"/>
    <w:rsid w:val="00B86A2A"/>
    <w:rsid w:val="00B97898"/>
    <w:rsid w:val="00BA2381"/>
    <w:rsid w:val="00BB014C"/>
    <w:rsid w:val="00BC56FF"/>
    <w:rsid w:val="00BD2FD5"/>
    <w:rsid w:val="00BD6EC6"/>
    <w:rsid w:val="00BE3110"/>
    <w:rsid w:val="00BF065C"/>
    <w:rsid w:val="00BF3071"/>
    <w:rsid w:val="00BF57C0"/>
    <w:rsid w:val="00C04F5B"/>
    <w:rsid w:val="00C14B16"/>
    <w:rsid w:val="00C14D95"/>
    <w:rsid w:val="00C15DEA"/>
    <w:rsid w:val="00C20BE8"/>
    <w:rsid w:val="00C22CA7"/>
    <w:rsid w:val="00C32035"/>
    <w:rsid w:val="00C36147"/>
    <w:rsid w:val="00C36767"/>
    <w:rsid w:val="00C46547"/>
    <w:rsid w:val="00C65917"/>
    <w:rsid w:val="00C709AD"/>
    <w:rsid w:val="00C71A1B"/>
    <w:rsid w:val="00C853E7"/>
    <w:rsid w:val="00C9455E"/>
    <w:rsid w:val="00CB4A19"/>
    <w:rsid w:val="00CD247A"/>
    <w:rsid w:val="00CD2FC8"/>
    <w:rsid w:val="00CE6BB4"/>
    <w:rsid w:val="00CF1B60"/>
    <w:rsid w:val="00CF7FDF"/>
    <w:rsid w:val="00D0114D"/>
    <w:rsid w:val="00D24AE0"/>
    <w:rsid w:val="00D318A1"/>
    <w:rsid w:val="00D31971"/>
    <w:rsid w:val="00D35615"/>
    <w:rsid w:val="00D439C9"/>
    <w:rsid w:val="00D475C7"/>
    <w:rsid w:val="00D56871"/>
    <w:rsid w:val="00D575A1"/>
    <w:rsid w:val="00D61D30"/>
    <w:rsid w:val="00D82914"/>
    <w:rsid w:val="00D82E93"/>
    <w:rsid w:val="00D97FF5"/>
    <w:rsid w:val="00DA0CEB"/>
    <w:rsid w:val="00DA7D49"/>
    <w:rsid w:val="00DB7954"/>
    <w:rsid w:val="00DC0EAE"/>
    <w:rsid w:val="00DC52BC"/>
    <w:rsid w:val="00E117D5"/>
    <w:rsid w:val="00E23636"/>
    <w:rsid w:val="00E36CD4"/>
    <w:rsid w:val="00E64034"/>
    <w:rsid w:val="00E9302C"/>
    <w:rsid w:val="00E97447"/>
    <w:rsid w:val="00EA7E17"/>
    <w:rsid w:val="00EB6D86"/>
    <w:rsid w:val="00EC582E"/>
    <w:rsid w:val="00EC7DD6"/>
    <w:rsid w:val="00ED03E3"/>
    <w:rsid w:val="00EE3794"/>
    <w:rsid w:val="00EF1A26"/>
    <w:rsid w:val="00F10485"/>
    <w:rsid w:val="00F10F7F"/>
    <w:rsid w:val="00F34934"/>
    <w:rsid w:val="00F432FE"/>
    <w:rsid w:val="00F51D24"/>
    <w:rsid w:val="00F76F3C"/>
    <w:rsid w:val="00F84F3A"/>
    <w:rsid w:val="00F8502F"/>
    <w:rsid w:val="00F9280E"/>
    <w:rsid w:val="00F9443A"/>
    <w:rsid w:val="00FB3B7E"/>
    <w:rsid w:val="00FB7FEC"/>
    <w:rsid w:val="00FC34E5"/>
    <w:rsid w:val="00FD06CF"/>
    <w:rsid w:val="00FD194D"/>
    <w:rsid w:val="00FF0B6F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7A3455"/>
  <w15:chartTrackingRefBased/>
  <w15:docId w15:val="{0EE4EAF4-B55E-4659-B60C-F0A5BBEF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0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2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A5F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A5FF5"/>
    <w:pPr>
      <w:tabs>
        <w:tab w:val="center" w:pos="4320"/>
        <w:tab w:val="right" w:pos="8640"/>
      </w:tabs>
    </w:pPr>
  </w:style>
  <w:style w:type="paragraph" w:customStyle="1" w:styleId="Refer">
    <w:name w:val="Refer"/>
    <w:basedOn w:val="Normal"/>
    <w:rsid w:val="008A5FF5"/>
    <w:pPr>
      <w:spacing w:before="120" w:after="120"/>
      <w:ind w:firstLine="720"/>
      <w:jc w:val="both"/>
    </w:pPr>
    <w:rPr>
      <w:rFonts w:ascii=".VnTime" w:eastAsia="MS Mincho" w:hAnsi=".VnTime"/>
      <w:szCs w:val="20"/>
    </w:rPr>
  </w:style>
  <w:style w:type="character" w:styleId="PageNumber">
    <w:name w:val="page number"/>
    <w:basedOn w:val="DefaultParagraphFont"/>
    <w:rsid w:val="008A5FF5"/>
  </w:style>
  <w:style w:type="paragraph" w:styleId="DocumentMap">
    <w:name w:val="Document Map"/>
    <w:basedOn w:val="Normal"/>
    <w:semiHidden/>
    <w:rsid w:val="00A530B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semiHidden/>
    <w:rsid w:val="003C0092"/>
    <w:rPr>
      <w:sz w:val="20"/>
      <w:szCs w:val="20"/>
    </w:rPr>
  </w:style>
  <w:style w:type="character" w:styleId="FootnoteReference">
    <w:name w:val="footnote reference"/>
    <w:semiHidden/>
    <w:rsid w:val="003C0092"/>
    <w:rPr>
      <w:vertAlign w:val="superscript"/>
    </w:rPr>
  </w:style>
  <w:style w:type="character" w:customStyle="1" w:styleId="FooterChar">
    <w:name w:val="Footer Char"/>
    <w:link w:val="Footer"/>
    <w:rsid w:val="00397DEB"/>
    <w:rPr>
      <w:sz w:val="24"/>
      <w:szCs w:val="24"/>
    </w:rPr>
  </w:style>
  <w:style w:type="paragraph" w:styleId="BalloonText">
    <w:name w:val="Balloon Text"/>
    <w:basedOn w:val="Normal"/>
    <w:link w:val="BalloonTextChar"/>
    <w:rsid w:val="006D6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6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52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IP-Course%20Implementation%20Plan_SP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AA222D9866094185F07EDD98CB08F5" ma:contentTypeVersion="9" ma:contentTypeDescription="Create a new document." ma:contentTypeScope="" ma:versionID="fd8c15dd573773152f2af43c9c5b066b">
  <xsd:schema xmlns:xsd="http://www.w3.org/2001/XMLSchema" xmlns:xs="http://www.w3.org/2001/XMLSchema" xmlns:p="http://schemas.microsoft.com/office/2006/metadata/properties" xmlns:ns3="cbcbf266-a813-452a-bd0d-4111cb617d70" xmlns:ns4="25df8b83-5c99-4aa2-9bd1-db7371ffbefa" targetNamespace="http://schemas.microsoft.com/office/2006/metadata/properties" ma:root="true" ma:fieldsID="efd4f241733c3c690c717ef89f1b437e" ns3:_="" ns4:_="">
    <xsd:import namespace="cbcbf266-a813-452a-bd0d-4111cb617d70"/>
    <xsd:import namespace="25df8b83-5c99-4aa2-9bd1-db7371ffbe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bf266-a813-452a-bd0d-4111cb617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f8b83-5c99-4aa2-9bd1-db7371ffb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DE79AF-7F98-4D2A-ABB0-9551A62DBF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C43A6E-F967-4314-A253-FD23106454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18397B-029A-4D49-A170-12E49165CC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DF65D4-358C-4C88-B8B0-7EC101E75C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bf266-a813-452a-bd0d-4111cb617d70"/>
    <ds:schemaRef ds:uri="25df8b83-5c99-4aa2-9bd1-db7371ffb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CIP-Course Implementation Plan_SP23.dotx</Template>
  <TotalTime>172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kế hoạch triển khai môn học</vt:lpstr>
    </vt:vector>
  </TitlesOfParts>
  <Company>HOME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kế hoạch triển khai môn học</dc:title>
  <dc:subject/>
  <dc:creator>QuangLe</dc:creator>
  <cp:keywords/>
  <cp:lastModifiedBy>Nguyễn Thị Thúy Hoài</cp:lastModifiedBy>
  <cp:revision>9</cp:revision>
  <cp:lastPrinted>2018-07-25T07:11:00Z</cp:lastPrinted>
  <dcterms:created xsi:type="dcterms:W3CDTF">2022-12-27T03:37:00Z</dcterms:created>
  <dcterms:modified xsi:type="dcterms:W3CDTF">2023-04-26T04:50:00Z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0x01010091AA222D9866094185F07EDD98CB08F5</vt:lpwstr>
  </property>
</Properties>
</file>